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 Château Palmer 1 Dutzend Flaschen, 1991, OHK pro Dz. 1200-1440 1300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 Château Palmer 1 Dutzend Flaschen, 1991, OHK pro Dz. 1200-1440 1300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 Pavillon Rouge de Château Margaux 1 Dutzend Flaschen, 1990, OHK pro Dz. 1080-1320 1400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 Pavillon Rouge de Château Margaux 1 Dutzend Flaschen, 1990, OHK pro Dz. 1080-1320 1400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5 Pavillon Rouge de Château Margaux 1 Dutzend Flaschen, 1991, OHK pro Dz. 960-1200 1150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 Pavillon Rouge de Château Margaux 1 Dutzend Flaschen, 1991, OHK pro Dz. 960-1200 1150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 Château Margaux 6 Flaschen, 1988, OHK pro Lot 1620-1980 1800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 Château Margaux 6 Flaschen, 1988, OHK pro Lot 1620-1980 1800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9 Château Margaux 5 Flaschen, 1989 pro Lot 1350-1650 1580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10 Château Margaux 1 Dutzend Flaschen, 1991, OHK pro Dz. 3000-3600 3400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11 Château Mouton Rothschild 1 Dutzend Flaschen, 1989, OHK pro Dz. 3240-3900 4000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12 Château Mouton Rothschild 1 Dutzend Flaschen, 1990, OHK pro Dz. 3600-4200 3800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13 Château Lafite Rothschild 6 Flaschen, 1988, OHK pro Lot 3300-3900 3400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14 Château Lafite Rothschild 11 Flaschen, 1989, in OHK pro Lot 4800-5500 5500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15 Château Latour 6 Flaschen, 1985, OHK pro Lot 2100-3000 2100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16 Château Latour 1 Dutzend Flaschen, 1988, OHK pro Dz. 3600-4200 4150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17 Château Latour 1 Dutzend Flaschen, 1989, OHK pro Dz. 4200-4800 4300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18 Château Pichon Baron 1 Dutzend Flaschen, 1990, OHK pro Dz. 2400-3600 2650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19 Château Pichon Lalande 1 Dutzend Flaschen, 1990, OHK pro Dz. 1200-1800 1400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20 Château Lynch Bages 1 Dutzend Flaschen, 1999, OHK pro Dz. 960-1200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1150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21 Château Gloria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480-600 -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22 Château Gloria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480-600 -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23 Château Gruaud Larose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11 Flaschen, 1981, in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440-550 420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24 Château Beychevelle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 Flaschen, 1985,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420-600 440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25 Château Beychevelle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 Flaschen, 1988,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420-600 440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26 Château Léoville Poyferré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 Flaschen, 1997, in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420-600 400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27 Château Léoville Poyferré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1997,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540-720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28 Château Du</w:t>
      </w:r>
      <w:r w:rsidR="00B05F1A" w:rsidRPr="00850D6A">
        <w:rPr>
          <w:rFonts w:ascii="Monaco" w:hAnsi="Monaco" w:cs="Monaco"/>
          <w:sz w:val="16"/>
          <w:szCs w:val="16"/>
        </w:rPr>
        <w:t>cru</w:t>
      </w:r>
      <w:r w:rsidRPr="00850D6A">
        <w:rPr>
          <w:rFonts w:ascii="Monaco" w:hAnsi="Monaco" w:cs="Monaco"/>
          <w:sz w:val="16"/>
          <w:szCs w:val="16"/>
        </w:rPr>
        <w:t xml:space="preserve"> Beaucaillou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 Flaschen, 1988, in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800-1000 860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1983,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960-1200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1983,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960-1200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31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1200-1560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1300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32 Château Canon La Gaffelière 1 Dutzend Flaschen, 1990,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960- 1200 1100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33 Château Canon La Gaffelière 1 Dutzend Flaschen, 1990,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960- 1200 1100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34 Château Figeac 1 Dutzend Flaschen, 1989,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1080-1320 1400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35 Château Pavie 6 Flaschen, 1985, OHK pro Lot 720-960 720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 xml:space="preserve">36 Château Pavie 6 Flaschen, 2003, in OHK pro Lot 1440-1800 1400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37 Château Pavie 1 Dutzend Flaschen, 2003,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2880-3600 2800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38 Château Cheval Blanc 1 Dutzend Flaschen, 1979, OHK pro Dz. 3000- 3600 3300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39 Château Cheval Blanc 1 Dutzend Flaschen, 1989, OHK pro Dz. 3600- 4200 3600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40 Château Cheval Blanc 1 Dutzend Flaschen, 1996, OHK pro Dz. 3300- 3900 3500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41 Vieux Château Certan 6 Flaschen, 1989 pro Lot 720-960 700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42 Château Petrus, 6 Flaschen, 1988, OHK pro Lot 8400-9600 8800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43 Château Petrus, 6 Flaschen, 1988, OHK pro Lot 8400-9600 8800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44 Château Petrus, 1 Flasche, 1996 pro Lot 1400-1800 1500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45 Château Petrus, 1 Flasche, 1996 pro Lot 1400-1800 1500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46 Château Haut Brion, 1 Flasche, 1989 pro Lot 1100-1400 1250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47 Blanc de Château Lynch Bages, 11 Flaschen, 1998, in OHK pro Lot 220-330 260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48 Blanc de Château Lynch Bages, 1 Dutzend Flaschen, 1998,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240-360 300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50 Château Fieuzal blanc, 11 Flaschen, 1999, in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220-275 200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  <w:lang w:val="de-CH"/>
        </w:rPr>
        <w:t xml:space="preserve">51 Château Palmer Margaux, </w:t>
      </w:r>
      <w:r w:rsidRPr="00850D6A">
        <w:rPr>
          <w:rFonts w:ascii="Monaco" w:hAnsi="Monaco" w:cs="Monaco"/>
          <w:sz w:val="16"/>
          <w:szCs w:val="16"/>
        </w:rPr>
        <w:t>1 Dutzend Flaschen, 2005, OHK pro Dz. 2160-2700 2300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52 Château Pichon Lalande 1 Dutzend Flaschen, 2005, OHK pro Dz. 1020-1320 1100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53 Château Mouton Rothschild 10 Flaschen, 1967, in OHK pro Lot 2200-3000 2400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54 Château Mouton Rothschild 1 Dutzend Flaschen, 1970,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2400-3300 2400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55 Château Mouton Rothschild 1 Dutzend Flaschen, 1972,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2400-3000 2400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56 Château Mouton Rothschild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1994,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2700-3300 3000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57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49798F" w:rsidRPr="00850D6A">
        <w:rPr>
          <w:rFonts w:ascii="Monaco" w:hAnsi="Monaco" w:cs="Monaco"/>
          <w:sz w:val="16"/>
          <w:szCs w:val="16"/>
        </w:rPr>
        <w:t xml:space="preserve">Château </w:t>
      </w:r>
      <w:r w:rsidR="0049798F" w:rsidRPr="00850D6A">
        <w:rPr>
          <w:rFonts w:ascii="Monaco" w:hAnsi="Monaco" w:cs="Monaco"/>
          <w:sz w:val="16"/>
          <w:szCs w:val="16"/>
        </w:rPr>
        <w:t xml:space="preserve">Cos d'Estournel, </w:t>
      </w:r>
      <w:r w:rsidRPr="00850D6A">
        <w:rPr>
          <w:rFonts w:ascii="Monaco" w:hAnsi="Monaco" w:cs="Monaco"/>
          <w:sz w:val="16"/>
          <w:szCs w:val="16"/>
        </w:rPr>
        <w:t>1 Dutzend Flaschen, 2005,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1800-24000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58 Château Troplong Mondot 1 Flasche,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80-120 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</w:rPr>
        <w:t>59 Château Angélus 1 Dutzend Flaschen, 2005, OHK pro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4800-6600 4600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60 Château Petrus, 1 Flasche, 1992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1250-1500 1200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61 Château Petrus, 1 Flasche, 1992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1250-1500 1300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62 Château Petrus, 1 Flasche, 2003,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1500-2000 1600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63 Château Petrus, 1 Flasche, 2004,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1400-1800 1450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64 Château Petrus, 1 Flasche,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1400-1800 1500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 Château La Fleur Petrus, 6 Flaschen, 1990,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1080-1320 850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 Pinot Noir, Gantenbein, 3 Magnumflaschen,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600-900 780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67 Pinot Noir, Gantenbein, 1 Doppelmagnum,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400-600 380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68 Pinot Noir, Gantenbein, 6 Flaschen, 2010,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600-900 650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69 Pinot Noir, Gantenbein, 3 Magnumflaschen, 2010,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600-900 650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70 Pinot Noir, Gantenbein, 6 Flaschen, 2011,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71 Pinot Noir, Gantenbein, 6 Flaschen, 2011,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72 Pinot Noir, Gantenbein, 3 Magnumflaschen, 2011,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73 Pinot Noir, Gantenbein, 1 Doppelmagnum, 2011,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400-600 400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74 Pinot Noir, Gantenbein, 6 Flaschen, 2012,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lastRenderedPageBreak/>
        <w:t>75 Pinot Noir, Gantenbein, 3 Magnumflaschen,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76 Pinot Noir, Gantenbein, 1 Doppelmagnum,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400-600 380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77 Meursault Genevrières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49798F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J.F. Coche Dury 1 Flasche, 2008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500-700 725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78 Meursault Genevrières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49798F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J.F. Coche Dury 1 Flasche, 2009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550-700 700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79 Meursault Genevrières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49798F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J.F. Coche Dury 1 Flasche, 2009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550-700 700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80 Meursault Les Rougeots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J.F. Coche Dury 1 Flasche, 2010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330-450 430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81 Meursault Les Rougeots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J.F. Coche Dury 1 Flasche, 2010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330-450 430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82 Chardonnay, Gantenbein, 6 Flaschen, 2009,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840-1200 1100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83 Chardonnay, Gantenbein, 3 Magnumflaschen,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990-1200 1200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84 Chardonnay, Gantenbein, 6 Flaschen, 2010,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840-1200 1100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85 Chardonnay, Gantenbein, 3 Magnumflaschen, 2010,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990-1200 1100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86 Chardonnay, Gantenbein, 6 Flaschen, 2011,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840-1200 1150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87 Chardonnay, Gantenbein, 3 Magnumflaschen, 2011,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990-1200 1150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88 Chardonnay, Gantenbein, 6 Flaschen, 2012,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840-1200 1150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89 Chardonnay, Gantenbein, 3 Magnumflaschen,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990-1200 1150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90 </w:t>
      </w:r>
      <w:r w:rsidR="0049798F" w:rsidRPr="00850D6A">
        <w:rPr>
          <w:rFonts w:ascii="Monaco" w:hAnsi="Monaco" w:cs="Monaco"/>
          <w:sz w:val="16"/>
          <w:szCs w:val="16"/>
        </w:rPr>
        <w:t xml:space="preserve">Grüner Veltliner Smaragd Kellerberg, </w:t>
      </w:r>
      <w:r w:rsidRPr="00850D6A">
        <w:rPr>
          <w:rFonts w:ascii="Monaco" w:hAnsi="Monaco" w:cs="Monaco"/>
          <w:sz w:val="16"/>
          <w:szCs w:val="16"/>
        </w:rPr>
        <w:t>F.X. Pichler 6 Flaschen, 2011,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330-420 380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91 </w:t>
      </w:r>
      <w:r w:rsidR="0049798F" w:rsidRPr="00850D6A">
        <w:rPr>
          <w:rFonts w:ascii="Monaco" w:hAnsi="Monaco" w:cs="Monaco"/>
          <w:sz w:val="16"/>
          <w:szCs w:val="16"/>
        </w:rPr>
        <w:t xml:space="preserve">Grüner Veltliner Smaragd </w:t>
      </w:r>
      <w:r w:rsidR="0049798F" w:rsidRPr="00850D6A">
        <w:rPr>
          <w:rFonts w:ascii="Monaco" w:hAnsi="Monaco" w:cs="Monaco"/>
          <w:sz w:val="16"/>
          <w:szCs w:val="16"/>
        </w:rPr>
        <w:t xml:space="preserve">M, </w:t>
      </w:r>
      <w:r w:rsidRPr="00850D6A">
        <w:rPr>
          <w:rFonts w:ascii="Monaco" w:hAnsi="Monaco" w:cs="Monaco"/>
          <w:sz w:val="16"/>
          <w:szCs w:val="16"/>
        </w:rPr>
        <w:t>F.X. Pichler 1 Doppelmagnum, 2011,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220-300 230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92 </w:t>
      </w:r>
      <w:r w:rsidR="0049798F" w:rsidRPr="00850D6A">
        <w:rPr>
          <w:rFonts w:ascii="Monaco" w:hAnsi="Monaco" w:cs="Monaco"/>
          <w:sz w:val="16"/>
          <w:szCs w:val="16"/>
        </w:rPr>
        <w:t xml:space="preserve">Riesling </w:t>
      </w:r>
      <w:r w:rsidR="0049798F" w:rsidRPr="00850D6A">
        <w:rPr>
          <w:rFonts w:ascii="Monaco" w:hAnsi="Monaco" w:cs="Monaco"/>
          <w:sz w:val="16"/>
          <w:szCs w:val="16"/>
        </w:rPr>
        <w:t xml:space="preserve">Smaragd </w:t>
      </w:r>
      <w:r w:rsidR="0049798F" w:rsidRPr="00850D6A">
        <w:rPr>
          <w:rFonts w:ascii="Monaco" w:hAnsi="Monaco" w:cs="Monaco"/>
          <w:sz w:val="16"/>
          <w:szCs w:val="16"/>
        </w:rPr>
        <w:t xml:space="preserve">Kellerberg, </w:t>
      </w:r>
      <w:r w:rsidRPr="00850D6A">
        <w:rPr>
          <w:rFonts w:ascii="Monaco" w:hAnsi="Monaco" w:cs="Monaco"/>
          <w:sz w:val="16"/>
          <w:szCs w:val="16"/>
        </w:rPr>
        <w:t>F.X. Pichler 1 Doppelmagnum, 2011,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220-300 240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93 </w:t>
      </w:r>
      <w:r w:rsidR="0049798F" w:rsidRPr="00850D6A">
        <w:rPr>
          <w:rFonts w:ascii="Monaco" w:hAnsi="Monaco" w:cs="Monaco"/>
          <w:sz w:val="16"/>
          <w:szCs w:val="16"/>
        </w:rPr>
        <w:t xml:space="preserve">Riesling Smaragd </w:t>
      </w:r>
      <w:r w:rsidR="0049798F" w:rsidRPr="00850D6A">
        <w:rPr>
          <w:rFonts w:ascii="Monaco" w:hAnsi="Monaco" w:cs="Monaco"/>
          <w:sz w:val="16"/>
          <w:szCs w:val="16"/>
        </w:rPr>
        <w:t>M</w:t>
      </w:r>
      <w:r w:rsidR="0049798F" w:rsidRPr="00850D6A">
        <w:rPr>
          <w:rFonts w:ascii="Monaco" w:hAnsi="Monaco" w:cs="Monaco"/>
          <w:sz w:val="16"/>
          <w:szCs w:val="16"/>
        </w:rPr>
        <w:t xml:space="preserve">, </w:t>
      </w:r>
      <w:r w:rsidRPr="00850D6A">
        <w:rPr>
          <w:rFonts w:ascii="Monaco" w:hAnsi="Monaco" w:cs="Monaco"/>
          <w:sz w:val="16"/>
          <w:szCs w:val="16"/>
        </w:rPr>
        <w:t>F.X. Pichler 3 Magnumflaschen, 2011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270-360 300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94 </w:t>
      </w:r>
      <w:r w:rsidR="0049798F" w:rsidRPr="00850D6A">
        <w:rPr>
          <w:rFonts w:ascii="Monaco" w:hAnsi="Monaco" w:cs="Monaco"/>
          <w:sz w:val="16"/>
          <w:szCs w:val="16"/>
        </w:rPr>
        <w:t xml:space="preserve">Riesling Unendlich, </w:t>
      </w:r>
      <w:r w:rsidRPr="00850D6A">
        <w:rPr>
          <w:rFonts w:ascii="Monaco" w:hAnsi="Monaco" w:cs="Monaco"/>
          <w:sz w:val="16"/>
          <w:szCs w:val="16"/>
        </w:rPr>
        <w:t>F.X. Pichler 6 Flaschen, 2009, in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900-1200 950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95 </w:t>
      </w:r>
      <w:r w:rsidR="0049798F" w:rsidRPr="00850D6A">
        <w:rPr>
          <w:rFonts w:ascii="Monaco" w:hAnsi="Monaco" w:cs="Monaco"/>
          <w:sz w:val="16"/>
          <w:szCs w:val="16"/>
        </w:rPr>
        <w:t xml:space="preserve">Riesling Unendlich, </w:t>
      </w:r>
      <w:r w:rsidRPr="00850D6A">
        <w:rPr>
          <w:rFonts w:ascii="Monaco" w:hAnsi="Monaco" w:cs="Monaco"/>
          <w:sz w:val="16"/>
          <w:szCs w:val="16"/>
        </w:rPr>
        <w:t>F.X. Pichler 1 Magnumflasche, 2010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300-400 300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96 </w:t>
      </w:r>
      <w:r w:rsidR="0049798F" w:rsidRPr="00850D6A">
        <w:rPr>
          <w:rFonts w:ascii="Monaco" w:hAnsi="Monaco" w:cs="Monaco"/>
          <w:sz w:val="16"/>
          <w:szCs w:val="16"/>
        </w:rPr>
        <w:t xml:space="preserve">Riesling Unendlich, </w:t>
      </w:r>
      <w:r w:rsidRPr="00850D6A">
        <w:rPr>
          <w:rFonts w:ascii="Monaco" w:hAnsi="Monaco" w:cs="Monaco"/>
          <w:sz w:val="16"/>
          <w:szCs w:val="16"/>
        </w:rPr>
        <w:t>F.X. Pichler 6 Flaschen, 2011, in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900-1200 950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97 </w:t>
      </w:r>
      <w:r w:rsidR="0049798F" w:rsidRPr="00850D6A">
        <w:rPr>
          <w:rFonts w:ascii="Monaco" w:hAnsi="Monaco" w:cs="Monaco"/>
          <w:sz w:val="16"/>
          <w:szCs w:val="16"/>
        </w:rPr>
        <w:t xml:space="preserve">Riesling Unendlich, </w:t>
      </w:r>
      <w:r w:rsidRPr="00850D6A">
        <w:rPr>
          <w:rFonts w:ascii="Monaco" w:hAnsi="Monaco" w:cs="Monaco"/>
          <w:sz w:val="16"/>
          <w:szCs w:val="16"/>
        </w:rPr>
        <w:t>F.X. Pichler 3 Magnumflaschen, 2011, 3er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900-1200 950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98 </w:t>
      </w:r>
      <w:r w:rsidR="0049798F" w:rsidRPr="00850D6A">
        <w:rPr>
          <w:rFonts w:ascii="Monaco" w:hAnsi="Monaco" w:cs="Monaco"/>
          <w:sz w:val="16"/>
          <w:szCs w:val="16"/>
        </w:rPr>
        <w:t xml:space="preserve">Riesling Unendlich, </w:t>
      </w:r>
      <w:r w:rsidRPr="00850D6A">
        <w:rPr>
          <w:rFonts w:ascii="Monaco" w:hAnsi="Monaco" w:cs="Monaco"/>
          <w:sz w:val="16"/>
          <w:szCs w:val="16"/>
        </w:rPr>
        <w:t>F.X. Pichler 1 Doppelmagnum, 2011,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600-800 600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99 </w:t>
      </w:r>
      <w:r w:rsidR="0049798F" w:rsidRPr="00850D6A">
        <w:rPr>
          <w:rFonts w:ascii="Monaco" w:hAnsi="Monaco" w:cs="Monaco"/>
          <w:sz w:val="16"/>
          <w:szCs w:val="16"/>
        </w:rPr>
        <w:t xml:space="preserve">Riesling Unendlich, </w:t>
      </w:r>
      <w:r w:rsidRPr="00850D6A">
        <w:rPr>
          <w:rFonts w:ascii="Monaco" w:hAnsi="Monaco" w:cs="Monaco"/>
          <w:sz w:val="16"/>
          <w:szCs w:val="16"/>
        </w:rPr>
        <w:t>F.X. Pichler 1 Jeroboam, 2011,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1100-1300 1100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100 Montagna Magica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Daniel Huber 6 Flaschen, 2000,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210-300 250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101 Grands-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Échezeaux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Domaine Romanée Conti 1 Flasche, 2005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1000-1500 1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200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102 Grands-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Échezeaux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Domaine Romanée Conti 1 Flasche, 2009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750-1000 900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103 Grands-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Échezeaux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Domaine Romanée Conti 1 Flasche, 2009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750-1000 900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104 Richebourg</w:t>
      </w:r>
      <w:r w:rsidR="00EE1F39" w:rsidRPr="00850D6A">
        <w:rPr>
          <w:rFonts w:ascii="Monaco" w:hAnsi="Monaco" w:cs="Monaco"/>
          <w:sz w:val="16"/>
          <w:szCs w:val="16"/>
        </w:rPr>
        <w:t xml:space="preserve">, </w:t>
      </w:r>
      <w:r w:rsidRPr="00850D6A">
        <w:rPr>
          <w:rFonts w:ascii="Monaco" w:hAnsi="Monaco" w:cs="Monaco"/>
          <w:sz w:val="16"/>
          <w:szCs w:val="16"/>
        </w:rPr>
        <w:t>Domaine Romanée Conti 1 Flasche, 1988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700-1000 950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105 Richebourg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1988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700-1000 950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106 Richebourg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1988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700-1000 950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107 Romanée St. Vivant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2005,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800-1200 1000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108 Romanée St. Vivant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2005,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800-1200 1000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109 Romanée St. Vivant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2008,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650-900 800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110 Romanée St. Vivant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2009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1000-1300 1100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111 Romanée St. Vivant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2009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1000-1300 1100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112 Romanée St. Vivant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Flasche, 2009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1000-1300 1100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113 Romanée St. Vivant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 Romanée Conti 1 Magnumflasche,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</w:rPr>
        <w:t>2700-3000 3</w:t>
      </w:r>
      <w:r w:rsidRPr="00850D6A">
        <w:rPr>
          <w:rFonts w:ascii="Monaco" w:hAnsi="Monaco" w:cs="Monaco"/>
          <w:sz w:val="16"/>
          <w:szCs w:val="16"/>
        </w:rPr>
        <w:t>050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114 La Tâche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Romanée Conti 1 Flasche, 2005,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  <w:lang w:val="fr-CH"/>
        </w:rPr>
        <w:t>1800-3000 2</w:t>
      </w:r>
      <w:r w:rsidRPr="00850D6A">
        <w:rPr>
          <w:rFonts w:ascii="Monaco" w:hAnsi="Monaco" w:cs="Monaco"/>
          <w:sz w:val="16"/>
          <w:szCs w:val="16"/>
          <w:lang w:val="fr-CH"/>
        </w:rPr>
        <w:t>300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115 La Tâche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Romanée Conti 1 Flasche, 2005,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  <w:lang w:val="fr-CH"/>
        </w:rPr>
        <w:t>1800-3000 2</w:t>
      </w:r>
      <w:r w:rsidRPr="00850D6A">
        <w:rPr>
          <w:rFonts w:ascii="Monaco" w:hAnsi="Monaco" w:cs="Monaco"/>
          <w:sz w:val="16"/>
          <w:szCs w:val="16"/>
          <w:lang w:val="fr-CH"/>
        </w:rPr>
        <w:t>300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116 Chambertin Clos de Bèze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fr-CH"/>
        </w:rPr>
        <w:t>Domaine Armand Rousseau 1 Flasche, 1982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500-800 700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117 Musigny Vieilles Vignes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fr-CH"/>
        </w:rPr>
        <w:t>Comte de Vogüe 1 Flasche, 1985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600-900 680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118 Musigny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J.-F. Mugnier1 Flasche, 2007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650-1000 700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119 Corton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Leroy SA 1 Flasche, 1999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120 Corton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Leroy SA 1 Flasche, 1999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121 Corton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Leroy SA 1 Flasche,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400-600 380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122 Corton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Leroy SA 1 Flasche,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400-600 -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123 Châteauneuf du Pape Vieux Télégraphe, Daniel Brunier 6 Flaschen, 2007,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270-360 270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124 Châteauneuf du Pape Châteauneuf du Pape, Château Beaucastel 1 Doppelmagnum, 2001,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250-350 240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125 Châteauneuf-du-Pape Deus ex Machina, Domaine Clos St. Jean 6 Flaschen, 2012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540-780 460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126 Château Rauzan-Sègla Margaux,1 Magnumflasche, 1994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80-120 95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127 Château Margaux Margaux, 1 Magnumflasche, 1999 pro Lot 500-750 500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128 Château Haut-Marbuzet 6 Flaschen, 1998,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150-240 -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129 Château Fieuzal rouge 6 Flaschen, 2000,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240-360 180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130 Château Haut Brion 1 Magnumflasche, 1988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600-800 600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131 Château Hosanna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 Flaschen, 1999,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540-720 480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132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Barolo riserva Falleto di Serralunga</w:t>
      </w:r>
      <w:r w:rsidRPr="00850D6A">
        <w:rPr>
          <w:rFonts w:ascii="Monaco" w:hAnsi="Monaco" w:cs="Monaco"/>
          <w:sz w:val="16"/>
          <w:szCs w:val="16"/>
          <w:lang w:val="en-US"/>
        </w:rPr>
        <w:t>, Bruno Giacosa 1 Magnumflasche,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800-1200 780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133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Barolo Monfortino</w:t>
      </w:r>
      <w:r w:rsidRPr="00850D6A">
        <w:rPr>
          <w:rFonts w:ascii="Monaco" w:hAnsi="Monaco" w:cs="Monaco"/>
          <w:sz w:val="16"/>
          <w:szCs w:val="16"/>
          <w:lang w:val="en-US"/>
        </w:rPr>
        <w:t>, Giacomo Conterno 1 Flasche, 1988,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450-600 470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134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Barolo Monfortino</w:t>
      </w:r>
      <w:r w:rsidRPr="00850D6A">
        <w:rPr>
          <w:rFonts w:ascii="Monaco" w:hAnsi="Monaco" w:cs="Monaco"/>
          <w:sz w:val="16"/>
          <w:szCs w:val="16"/>
          <w:lang w:val="en-US"/>
        </w:rPr>
        <w:t>, Giacomo Conterno 1 Magnumflasche, 1988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1000-1300 1000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135 Ornellaia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136 Montiano, Azienda Falesco 1 Doppelmagnum, 1999,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 xml:space="preserve">137 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>Valbuena</w:t>
      </w:r>
      <w:r w:rsidRPr="00850D6A">
        <w:rPr>
          <w:rFonts w:ascii="Monaco" w:hAnsi="Monaco" w:cs="Monaco"/>
          <w:sz w:val="16"/>
          <w:szCs w:val="16"/>
          <w:lang w:val="de-CH"/>
        </w:rPr>
        <w:t>, Vega Sicilia 1 Magnumflasche, 1999 pro Lot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150-200 160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138 Clos Apalta, Casa Lapostolle 6 Flaschen, 2000,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139 Astralis, Clarendon Hills 6 Flaschen, 1999,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600-780 500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140 Château Musar, Gaston Hochar 5 Flaschen,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150-250 170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141 Château Musar, Gaston Hochar 1 Magnumflasche, 1999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100-150 200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142 Fonseca Vintage Port 1 Magnumflasche, 1997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150-200 150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143 Chablis</w:t>
      </w:r>
      <w:r w:rsidR="0049798F" w:rsidRPr="00850D6A">
        <w:rPr>
          <w:rFonts w:ascii="Monaco" w:hAnsi="Monaco" w:cs="Monaco"/>
          <w:sz w:val="16"/>
          <w:szCs w:val="16"/>
          <w:lang w:val="fr-CH"/>
        </w:rPr>
        <w:t xml:space="preserve"> Le Clos</w:t>
      </w:r>
      <w:r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François Raveneau 1 Flasche, 2010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350-500 380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lastRenderedPageBreak/>
        <w:t>144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 xml:space="preserve"> Riesling G-Max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>,</w:t>
      </w:r>
      <w:r w:rsidRPr="00850D6A">
        <w:rPr>
          <w:rFonts w:ascii="Monaco" w:hAnsi="Monaco" w:cs="Monaco"/>
          <w:sz w:val="16"/>
          <w:szCs w:val="16"/>
          <w:lang w:val="de-CH"/>
        </w:rPr>
        <w:t xml:space="preserve"> Weingut Keller 1 Flasche, 2009 pro Lot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500-700 500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>145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>Riesling G-Max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>,</w:t>
      </w:r>
      <w:r w:rsidRPr="00850D6A">
        <w:rPr>
          <w:rFonts w:ascii="Monaco" w:hAnsi="Monaco" w:cs="Monaco"/>
          <w:sz w:val="16"/>
          <w:szCs w:val="16"/>
          <w:lang w:val="de-CH"/>
        </w:rPr>
        <w:t xml:space="preserve"> Weingut Keller 1 Flasche, 2010 pro Lot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500-700 -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146</w:t>
      </w:r>
      <w:r w:rsidR="0049798F" w:rsidRPr="00850D6A">
        <w:rPr>
          <w:rFonts w:ascii="Monaco" w:hAnsi="Monaco" w:cs="Monaco"/>
          <w:sz w:val="16"/>
          <w:szCs w:val="16"/>
        </w:rPr>
        <w:t xml:space="preserve"> 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>Riesling G-Max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Keller 1 Flasche, 2010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500-700 -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147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>Riesling G-Max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Keller 1 Flasche, 2012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500-700 -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148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="0049798F" w:rsidRPr="00850D6A">
        <w:rPr>
          <w:rFonts w:ascii="Monaco" w:hAnsi="Monaco" w:cs="Monaco"/>
          <w:sz w:val="16"/>
          <w:szCs w:val="16"/>
          <w:lang w:val="de-CH"/>
        </w:rPr>
        <w:t>Riesling G-Max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Keller 1 Flasche, 2013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500-700 -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149 Château Léoville Poyferré 3 Magnumflaschen,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1200-1800 1100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EE1F3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 xml:space="preserve">Château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 xml:space="preserve">Cos d'Estournel,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1 Magnumflasche,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600-800 650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151 Château by Faugères 6 Mag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numflaschen, 2005, OHK pro Lot 3000-4200 2</w:t>
      </w:r>
      <w:r w:rsidRPr="00850D6A">
        <w:rPr>
          <w:rFonts w:ascii="Monaco" w:hAnsi="Monaco" w:cs="Monaco"/>
          <w:sz w:val="16"/>
          <w:szCs w:val="16"/>
          <w:lang w:val="en-US"/>
        </w:rPr>
        <w:t>800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152 Château by Faugères 1 Doppelma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gnum, 2005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1200-2000 1</w:t>
      </w:r>
      <w:r w:rsidRPr="00850D6A">
        <w:rPr>
          <w:rFonts w:ascii="Monaco" w:hAnsi="Monaco" w:cs="Monaco"/>
          <w:sz w:val="16"/>
          <w:szCs w:val="16"/>
          <w:lang w:val="en-US"/>
        </w:rPr>
        <w:t>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153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 xml:space="preserve">Barolo Monfortino, </w:t>
      </w:r>
      <w:r w:rsidRPr="00850D6A">
        <w:rPr>
          <w:rFonts w:ascii="Monaco" w:hAnsi="Monaco" w:cs="Monaco"/>
          <w:sz w:val="16"/>
          <w:szCs w:val="16"/>
          <w:lang w:val="en-US"/>
        </w:rPr>
        <w:t>Giacomo Conterno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1 Flasche, 1961 pro Lot </w:t>
      </w:r>
      <w:r w:rsidRPr="00850D6A">
        <w:rPr>
          <w:rFonts w:ascii="Monaco" w:hAnsi="Monaco" w:cs="Monaco"/>
          <w:sz w:val="16"/>
          <w:szCs w:val="16"/>
          <w:lang w:val="en-US"/>
        </w:rPr>
        <w:t>700-1000 650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154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Barolo Monfortino,</w:t>
      </w:r>
      <w:r w:rsidRPr="00850D6A">
        <w:rPr>
          <w:rFonts w:ascii="Monaco" w:hAnsi="Monaco" w:cs="Monaco"/>
          <w:sz w:val="16"/>
          <w:szCs w:val="16"/>
        </w:rPr>
        <w:t xml:space="preserve"> Giacomo Conterno. 1 Flasche, 1964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700-1000 600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155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Barolo Monfortino,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Giacomo Conterno 1 Flasche, 2000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400-600 460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156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Barolo Monfortino,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Giacomo Conterno 1 Flasche,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500-700 520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157 </w:t>
      </w:r>
      <w:r w:rsidR="0049798F" w:rsidRPr="00850D6A">
        <w:rPr>
          <w:rFonts w:ascii="Monaco" w:hAnsi="Monaco" w:cs="Monaco"/>
          <w:sz w:val="16"/>
          <w:szCs w:val="16"/>
          <w:lang w:val="en-US"/>
        </w:rPr>
        <w:t>Barolo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rocche falleto riserva</w:t>
      </w:r>
      <w:r w:rsidRPr="00850D6A">
        <w:rPr>
          <w:rFonts w:ascii="Monaco" w:hAnsi="Monaco" w:cs="Monaco"/>
          <w:sz w:val="16"/>
          <w:szCs w:val="16"/>
          <w:lang w:val="en-US"/>
        </w:rPr>
        <w:t>, Bruno Giacosa 1 Flasche, 1989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500-800 580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158 Bianco Breg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Josko Gravner 6 Flaschen, 1999,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240-330 220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160 Rosso Venezia Giulia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Friaul, Josko Gravner 3 Flaschen,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161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Brunello di Montalcino Cerretalto</w:t>
      </w:r>
      <w:r w:rsidRPr="00850D6A">
        <w:rPr>
          <w:rFonts w:ascii="Monaco" w:hAnsi="Monaco" w:cs="Monaco"/>
          <w:sz w:val="16"/>
          <w:szCs w:val="16"/>
          <w:lang w:val="en-US"/>
        </w:rPr>
        <w:t>, Casanova di Neri 6 Flaschen, 2004,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840-1200 750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162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Brunello die Montalcino Cerretalto</w:t>
      </w:r>
      <w:r w:rsidRPr="00850D6A">
        <w:rPr>
          <w:rFonts w:ascii="Monaco" w:hAnsi="Monaco" w:cs="Monaco"/>
          <w:sz w:val="16"/>
          <w:szCs w:val="16"/>
          <w:lang w:val="en-US"/>
        </w:rPr>
        <w:t>, Casanova di Neri 6 Flaschen, 2004,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840-1200 750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163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Brunello di Montalcino Tenuta Nuova</w:t>
      </w:r>
      <w:r w:rsidRPr="00850D6A">
        <w:rPr>
          <w:rFonts w:ascii="Monaco" w:hAnsi="Monaco" w:cs="Monaco"/>
          <w:sz w:val="16"/>
          <w:szCs w:val="16"/>
          <w:lang w:val="en-US"/>
        </w:rPr>
        <w:t>, Casanova di Neri 6 Flaschen, 2007,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300-450 300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164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Brunello di Montalcino Tentua Nuova</w:t>
      </w:r>
      <w:r w:rsidRPr="00850D6A">
        <w:rPr>
          <w:rFonts w:ascii="Monaco" w:hAnsi="Monaco" w:cs="Monaco"/>
          <w:sz w:val="16"/>
          <w:szCs w:val="16"/>
          <w:lang w:val="en-US"/>
        </w:rPr>
        <w:t>, Casanova di Neri 6 Flaschen, 2008,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240-330 -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165 </w:t>
      </w:r>
      <w:r w:rsidR="00204C4B" w:rsidRPr="00850D6A">
        <w:rPr>
          <w:rFonts w:ascii="Monaco" w:hAnsi="Monaco" w:cs="Monaco"/>
          <w:sz w:val="16"/>
          <w:szCs w:val="16"/>
        </w:rPr>
        <w:t xml:space="preserve">Merlot Lamaione, </w:t>
      </w:r>
      <w:r w:rsidRPr="00850D6A">
        <w:rPr>
          <w:rFonts w:ascii="Monaco" w:hAnsi="Monaco" w:cs="Monaco"/>
          <w:sz w:val="16"/>
          <w:szCs w:val="16"/>
        </w:rPr>
        <w:t>Marchesi Frescobaldi 1 Dutzend Flaschen, 2006,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360-480 360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166 Castello di Brolio</w:t>
      </w:r>
      <w:r w:rsidR="00204C4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Barone Ricasoli 1 Dutzend Flaschen, 1997,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240-330 -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167 Vigorello</w:t>
      </w:r>
      <w:r w:rsidR="00204C4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Tenuta San Felice 1 Dutzend Flaschen, 2007,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300-420 260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</w:rPr>
        <w:t>168 Vigorello</w:t>
      </w:r>
      <w:r w:rsidR="00204C4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Tenuta San Felice 1 Dutzend Flaschen, 2007,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300-420 240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169 Baron de Chirel Reserva, Marqués de Riscal 5 Flaschen, 1994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150-200 -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170 </w:t>
      </w:r>
      <w:r w:rsidR="00204C4B" w:rsidRPr="00850D6A">
        <w:rPr>
          <w:rFonts w:ascii="Monaco" w:hAnsi="Monaco" w:cs="Monaco"/>
          <w:sz w:val="16"/>
          <w:szCs w:val="16"/>
        </w:rPr>
        <w:t xml:space="preserve">Mauro, </w:t>
      </w:r>
      <w:r w:rsidRPr="00850D6A">
        <w:rPr>
          <w:rFonts w:ascii="Monaco" w:hAnsi="Monaco" w:cs="Monaco"/>
          <w:sz w:val="16"/>
          <w:szCs w:val="16"/>
        </w:rPr>
        <w:t>Bodegas Mauro 1 Dutzend Flaschen, 2000,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270-360 270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171 </w:t>
      </w:r>
      <w:r w:rsidR="00204C4B" w:rsidRPr="00850D6A">
        <w:rPr>
          <w:rFonts w:ascii="Monaco" w:hAnsi="Monaco" w:cs="Monaco"/>
          <w:sz w:val="16"/>
          <w:szCs w:val="16"/>
        </w:rPr>
        <w:t xml:space="preserve">Mauro, </w:t>
      </w:r>
      <w:r w:rsidRPr="00850D6A">
        <w:rPr>
          <w:rFonts w:ascii="Monaco" w:hAnsi="Monaco" w:cs="Monaco"/>
          <w:sz w:val="16"/>
          <w:szCs w:val="16"/>
        </w:rPr>
        <w:t>Bodegas Mauro 1 Dutzend Flaschen, 2000,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270-360 270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172 </w:t>
      </w:r>
      <w:r w:rsidR="00204C4B" w:rsidRPr="00850D6A">
        <w:rPr>
          <w:rFonts w:ascii="Monaco" w:hAnsi="Monaco" w:cs="Monaco"/>
          <w:sz w:val="16"/>
          <w:szCs w:val="16"/>
        </w:rPr>
        <w:t xml:space="preserve">Mauro, </w:t>
      </w:r>
      <w:r w:rsidRPr="00850D6A">
        <w:rPr>
          <w:rFonts w:ascii="Monaco" w:hAnsi="Monaco" w:cs="Monaco"/>
          <w:sz w:val="16"/>
          <w:szCs w:val="16"/>
        </w:rPr>
        <w:t>Bodegas Mauro 1 Dutzend Flaschen, 2000,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270-360 270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173 </w:t>
      </w:r>
      <w:r w:rsidR="00204C4B" w:rsidRPr="00850D6A">
        <w:rPr>
          <w:rFonts w:ascii="Monaco" w:hAnsi="Monaco" w:cs="Monaco"/>
          <w:sz w:val="16"/>
          <w:szCs w:val="16"/>
        </w:rPr>
        <w:t xml:space="preserve">Mauro, </w:t>
      </w:r>
      <w:r w:rsidRPr="00850D6A">
        <w:rPr>
          <w:rFonts w:ascii="Monaco" w:hAnsi="Monaco" w:cs="Monaco"/>
          <w:sz w:val="16"/>
          <w:szCs w:val="16"/>
        </w:rPr>
        <w:t>Bodegas Mauro 1 Dutzend Flaschen, 2000,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270-360 270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</w:rPr>
        <w:t xml:space="preserve">174 </w:t>
      </w:r>
      <w:r w:rsidR="00204C4B" w:rsidRPr="00850D6A">
        <w:rPr>
          <w:rFonts w:ascii="Monaco" w:hAnsi="Monaco" w:cs="Monaco"/>
          <w:sz w:val="16"/>
          <w:szCs w:val="16"/>
        </w:rPr>
        <w:t xml:space="preserve">Mauro, </w:t>
      </w:r>
      <w:r w:rsidRPr="00850D6A">
        <w:rPr>
          <w:rFonts w:ascii="Monaco" w:hAnsi="Monaco" w:cs="Monaco"/>
          <w:sz w:val="16"/>
          <w:szCs w:val="16"/>
        </w:rPr>
        <w:t>Bodegas Mauro 1 Dutzend Flaschen, 2000,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270-360 270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175 Termanthia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Bodegas Numanthia Thermes 2 Flaschen, 2004, OC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500-800 -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176 </w:t>
      </w:r>
      <w:r w:rsidR="00204C4B" w:rsidRPr="00850D6A">
        <w:rPr>
          <w:rFonts w:ascii="Monaco" w:hAnsi="Monaco" w:cs="Monaco"/>
          <w:sz w:val="16"/>
          <w:szCs w:val="16"/>
        </w:rPr>
        <w:t xml:space="preserve">Riesling Unendlich, </w:t>
      </w:r>
      <w:r w:rsidRPr="00850D6A">
        <w:rPr>
          <w:rFonts w:ascii="Monaco" w:hAnsi="Monaco" w:cs="Monaco"/>
          <w:sz w:val="16"/>
          <w:szCs w:val="16"/>
        </w:rPr>
        <w:t>F.X. Pichler 3 Flaschen, 2006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450-600 420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177 </w:t>
      </w:r>
      <w:r w:rsidR="00204C4B" w:rsidRPr="00850D6A">
        <w:rPr>
          <w:rFonts w:ascii="Monaco" w:hAnsi="Monaco" w:cs="Monaco"/>
          <w:sz w:val="16"/>
          <w:szCs w:val="16"/>
        </w:rPr>
        <w:t xml:space="preserve">Cuvee M1, </w:t>
      </w:r>
      <w:r w:rsidRPr="00850D6A">
        <w:rPr>
          <w:rFonts w:ascii="Monaco" w:hAnsi="Monaco" w:cs="Monaco"/>
          <w:sz w:val="16"/>
          <w:szCs w:val="16"/>
        </w:rPr>
        <w:t>Gerhard Markowitsch 6 Flaschen,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330-420 680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178 </w:t>
      </w:r>
      <w:r w:rsidR="00204C4B" w:rsidRPr="00850D6A">
        <w:rPr>
          <w:rFonts w:ascii="Monaco" w:hAnsi="Monaco" w:cs="Monaco"/>
          <w:sz w:val="16"/>
          <w:szCs w:val="16"/>
        </w:rPr>
        <w:t xml:space="preserve">Cuvee M1, </w:t>
      </w:r>
      <w:r w:rsidRPr="00850D6A">
        <w:rPr>
          <w:rFonts w:ascii="Monaco" w:hAnsi="Monaco" w:cs="Monaco"/>
          <w:sz w:val="16"/>
          <w:szCs w:val="16"/>
        </w:rPr>
        <w:t>Gerhard Markowitsch 6 Flaschen,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330-420 680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179 Batonnage,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Wild Boys of Batonnage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660-900 680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180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Wild Boys of Batonnage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660-900 660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181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Wild Boys of Batonnage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660-900 660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182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Wild Boys of Batonnage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660-900 660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183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Wild Boys of Batonnage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660-900 670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184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Wild Boys of Batonnage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660-900 670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185 Cuvée Salzberg, </w:t>
      </w:r>
      <w:r w:rsidR="002571D5" w:rsidRPr="00850D6A">
        <w:rPr>
          <w:rFonts w:ascii="Monaco" w:hAnsi="Monaco" w:cs="Monaco"/>
          <w:sz w:val="16"/>
          <w:szCs w:val="16"/>
        </w:rPr>
        <w:t>Gernot Heinrich 6 Flaschen,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720-960 750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186 TBA Zweigelt Nr. 1</w:t>
      </w:r>
      <w:r w:rsidR="00B143A9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Alois Kracher 9 3/8 Flaschen, 2004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180-360 -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187 TBA Chardonnay Nr. 8</w:t>
      </w:r>
      <w:r w:rsidR="00B143A9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Alois Kracher 5 3/8 Flaschen, 2007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180-300 160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188 Auslese Traminer Nr. 6</w:t>
      </w:r>
      <w:r w:rsidR="00B143A9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Alois Kracher 6 3/8 Flaschen, 2006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60-120 -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189 Château Palmer,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Magnumflasche, 1995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250-350 290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190 </w:t>
      </w:r>
      <w:r w:rsidR="00EE1F39" w:rsidRPr="00850D6A">
        <w:rPr>
          <w:rFonts w:ascii="Monaco" w:hAnsi="Monaco" w:cs="Monaco"/>
          <w:sz w:val="16"/>
          <w:szCs w:val="16"/>
        </w:rPr>
        <w:t>Château Margaux,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Flasche, 1982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600-800 620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191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1982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600-800 620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192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Imperialflasche, 1986,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3000-4000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193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1990,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3300-4500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194 Château Lynch Bages 1 Magnumflasche, 1982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350-500 520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195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1982 pro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4500-6000 5050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196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Imperialflasche, 1986,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6000-8000 6800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197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600-800 630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198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600-800 630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199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650-900 680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200 Château Lafite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1982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11000-15000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201 Château Lafite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Jeroboam, 1989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4000-6000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202 Château Lafite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2500-3500 3000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203 Château Lafite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1989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1200-1600 1100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204 Château Lafite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1989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1200-1600 1150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205 Château Lafite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1100-1500 1000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206 Château Latour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500-750 530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207 Château Latour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 Flaschen,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1500-2250 1600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208 Château Latour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1993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550-700 -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209 Château Latour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1996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550-700 530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210 Château Latour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700-900 710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211 Château Gruaud Larose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1986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500-700 980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212 Château Haut Brion 1 Flasche,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500-750 560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213 Château Haut Brion 1 Flasche,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500-750 560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214 Château Haut Brion 1 Jeroboam, 1995,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2500-3500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215 Château La Mission Haut Brion,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1989,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5000-7000 5600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lastRenderedPageBreak/>
        <w:t>217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04C4B" w:rsidRPr="00850D6A">
        <w:rPr>
          <w:rFonts w:ascii="Monaco" w:hAnsi="Monaco" w:cs="Monaco"/>
          <w:sz w:val="16"/>
          <w:szCs w:val="16"/>
          <w:lang w:val="fr-CH"/>
        </w:rPr>
        <w:t xml:space="preserve">Château </w:t>
      </w:r>
      <w:r w:rsidR="00204C4B" w:rsidRPr="00850D6A">
        <w:rPr>
          <w:rFonts w:ascii="Monaco" w:hAnsi="Monaco" w:cs="Monaco"/>
          <w:sz w:val="16"/>
          <w:szCs w:val="16"/>
          <w:lang w:val="fr-CH"/>
        </w:rPr>
        <w:t xml:space="preserve">l'Eglise Clinet,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1994,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400-600 450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218 Château La Conseillante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 Magnumflasche, 1989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500-700 480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219 Château Lafleur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1 Magnumflasche, 1988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900-1500 1'050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220 Château Lafleur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1 Magnumflasche, 1988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900-1500 1'050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221 Château Petrus, 1 Flasche, 1975,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2500-3000 2'000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222 Château Petrus, 1 Flasche, 1982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3000-5000 3'100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223 Château Petrus, 1 Doppelmagnum, 1989,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15000-20000 15'000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224 Château Ausone 1 Imperialflasche, 1995,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4000- 6000 3'600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225 Château Figeac 1 Doppelmagnum, 1989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1000- 1500 1'000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226 Château Cheval Blanc 1 Doppelmagnum, 1990,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4500-6000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5'000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227 Lodovico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di Biserno 1 Magnumflasche,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400-550 380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228 Lodovico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di Biserno 1 Magnumflasche,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400-550 350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229 Lodovico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di Biserno 1 Magnumflasche,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400-550 360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230 Lodovico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di Biserno 1 Magnumflasche, 2012,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400-550 360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231 Lodovico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di Biserno 1 Doppelmagnum, 2012,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900-1200 700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232 Solaia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Piero Antinori 1 Magnumflasche, 2009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233 Solaia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Piero Antinori 1 Magnumflasche, 2009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234 Saffredi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Fattoria Le Pupille 1 Balthasar,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1000-1500 900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235 Fontalloro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Felsina 3 Magnumflaschen,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236 Messorio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Azienda Le Macchiole 1 Doppelmagnum,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650-800 600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237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Bolgheri Superiore Pinea,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Ceralti 1 Imperialflasche,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200-300 150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238 Flaccianello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Azienda Fontodi 6 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360-480 340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239 Le Pergole Torte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Montevertine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Balthasar,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2000-2500 1'700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240 Giusto di Notri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270-360 280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241 Giusto di Notri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3 Magnumflaschen, 2010,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OHK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242 Giusto di Notri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1 Doppelmagnum,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220-300 200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243 Giusto di Notri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1 Imperialflasche,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450-600 280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244 Cepparello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Isole e Olena 1 Balthasar, 2007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1200-1500 1'250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245 I Sodi di San Niccolò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Castellare 1 Doppelmagnum, 2001,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250-400 260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246 Montevertine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Montevertine 2 Magnumflaschen, 2012,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OHK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247 Campanaio Podere Monastero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180-270 130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248 Alzero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Giuseppe Quintarelli 6 Flaschen, 2005,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1500-1800 120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249 Musigny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Albert Brenot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1 Flasche, 1966,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pro Lot </w:t>
      </w:r>
      <w:r w:rsidRPr="00850D6A">
        <w:rPr>
          <w:rFonts w:ascii="Monaco" w:hAnsi="Monaco" w:cs="Monaco"/>
          <w:sz w:val="16"/>
          <w:szCs w:val="16"/>
          <w:lang w:val="en-US"/>
        </w:rPr>
        <w:t>150-250 -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250 Musigny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Albert Brenot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1 Flasche, 1966,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Lot </w:t>
      </w:r>
      <w:r w:rsidRPr="00850D6A">
        <w:rPr>
          <w:rFonts w:ascii="Monaco" w:hAnsi="Monaco" w:cs="Monaco"/>
          <w:sz w:val="16"/>
          <w:szCs w:val="16"/>
          <w:lang w:val="en-US"/>
        </w:rPr>
        <w:t>120-200 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251 Musigny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J.-B. Bejot 1 Flasche, 1978,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pro Lot </w:t>
      </w:r>
      <w:r w:rsidRPr="00850D6A">
        <w:rPr>
          <w:rFonts w:ascii="Monaco" w:hAnsi="Monaco" w:cs="Monaco"/>
          <w:sz w:val="16"/>
          <w:szCs w:val="16"/>
          <w:lang w:val="en-US"/>
        </w:rPr>
        <w:t>100-300 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252 Échezeaux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Labaume Aine &amp; Fils 1 Flasche, 1975,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50-100 -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253 Corton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Arthur Barolet &amp; Fils 1 Flasche, 1988,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pro Lot </w:t>
      </w:r>
      <w:r w:rsidRPr="00850D6A">
        <w:rPr>
          <w:rFonts w:ascii="Monaco" w:hAnsi="Monaco" w:cs="Monaco"/>
          <w:sz w:val="16"/>
          <w:szCs w:val="16"/>
          <w:lang w:val="en-US"/>
        </w:rPr>
        <w:t>30-50 20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255 Échezeaux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François Dargent 5 Flaschen, 1989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250-400 -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256 Vosne-Romanée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Les Suchots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Morin Père &amp; Fils 9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Flaschen, 1992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270-450 220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257 Romanée-St.-Vivants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Robert Arnoux 3 Flaschen,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750-1050 700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258 Romanée-St.-Vivants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Robert Arnoux 6 Flaschen,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1500-2100 1400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259 Richebourg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Morin Père &amp; Fils 4 Flaschen, 1992,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800-1200 -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260 Richebourg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Morin Père &amp; Fils 5 Flaschen, 1993,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1000-1500 -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261 Clos de Vougeot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Domaines Daniel Rion 6 Flaschen, 1999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480-600 -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262 Clos de Vougeot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Lèonce de Valleroy 6 Flaschen, 1989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600-900 -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263 Charmes Chambertin, Lèonce de Valleroy 4 Flaschen, 1989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480-720 -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264 Charmes </w:t>
      </w:r>
      <w:r w:rsidR="00D022B4" w:rsidRPr="00850D6A">
        <w:rPr>
          <w:rFonts w:ascii="Monaco" w:hAnsi="Monaco" w:cs="Monaco"/>
          <w:sz w:val="16"/>
          <w:szCs w:val="16"/>
        </w:rPr>
        <w:t>Chambertin,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de Bellegraves 6 Flaschen, 1994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300-450 -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265 Charmes </w:t>
      </w:r>
      <w:r w:rsidR="00D022B4" w:rsidRPr="00850D6A">
        <w:rPr>
          <w:rFonts w:ascii="Monaco" w:hAnsi="Monaco" w:cs="Monaco"/>
          <w:sz w:val="16"/>
          <w:szCs w:val="16"/>
        </w:rPr>
        <w:t>Chambertin,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de Bellegraves 6 Flaschen, 1994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300-450 -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266 Charmes </w:t>
      </w:r>
      <w:r w:rsidR="00D022B4" w:rsidRPr="00850D6A">
        <w:rPr>
          <w:rFonts w:ascii="Monaco" w:hAnsi="Monaco" w:cs="Monaco"/>
          <w:sz w:val="16"/>
          <w:szCs w:val="16"/>
        </w:rPr>
        <w:t>Chambertin,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de Bellegraves 6 Flaschen, 1994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300-450 -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267 Charmes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Nicolas Potel8 Flaschen, 2002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800-1200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268 Charmes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Morin Père &amp; Fils 6 Flaschen, 1992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269 Charmes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Morin Père &amp; Fils 7 Flaschen, 1992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350-490 -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270 Chambolle Musigny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Morin Père &amp; Fils 11 Flaschen, 1992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220-440 160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271 Gevrey-Chambertin Fonteny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Maison de Chirolles &amp; Cie 10 Flaschen, 1994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300-500 240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273 Clos de la Roche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Nicolas Potel5 Flaschen, 2003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500-750 380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274 Morey St. Denis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La Forge de Tart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de Lambrays 8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Flaschen, 1992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560-960 600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275 Morey St. Denis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La Forge de Tart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de Lambrays 3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Flaschen, 1993, 1x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278 Pommard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Rugiens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de Obiers 1 Dutzend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Flaschen, 1996 pro Dz.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360-600 270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279 Pommard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Rugiens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de Obiers 10 Flaschen,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1996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300-500 -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280 Corton Bressandes Domaine Antonin Guyon 2 Flaschen, 2000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270-450 -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281 Corton Jaboulet Vercherre 9 Flaschen, 1990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270-450 -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282 Beaune Cuvée Nicolas Rollin Hospices de Beaune, Mommessin 11 Flaschen, 1989, 1x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550- 880 -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  <w:lang w:val="en-US"/>
        </w:rPr>
        <w:t>284 Château Rauzan-Gassies,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1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Dutzend Flaschen, 1994 pro Dz.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330-480 330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285 Château Grand Corbin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1994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270-360 230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286 Château Pichon Baron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2400-3600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287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04C4B" w:rsidRPr="00850D6A">
        <w:rPr>
          <w:rFonts w:ascii="Monaco" w:hAnsi="Monaco" w:cs="Monaco"/>
          <w:sz w:val="16"/>
          <w:szCs w:val="16"/>
        </w:rPr>
        <w:t xml:space="preserve">Château </w:t>
      </w:r>
      <w:r w:rsidR="00204C4B" w:rsidRPr="00850D6A">
        <w:rPr>
          <w:rFonts w:ascii="Monaco" w:hAnsi="Monaco" w:cs="Monaco"/>
          <w:sz w:val="16"/>
          <w:szCs w:val="16"/>
        </w:rPr>
        <w:t xml:space="preserve">Cos d'Estournel, </w:t>
      </w:r>
      <w:r w:rsidRPr="00850D6A">
        <w:rPr>
          <w:rFonts w:ascii="Monaco" w:hAnsi="Monaco" w:cs="Monaco"/>
          <w:sz w:val="16"/>
          <w:szCs w:val="16"/>
        </w:rPr>
        <w:t>1 Dutzend Flaschen, 1990,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1680-2100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288 Château Léoville Las Cases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1200-1560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1400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289 Château Léoville Las Cases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1989,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1320-1680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1520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290 Château Léoville Las Cases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1990,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2400-3600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2800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291 Château </w:t>
      </w:r>
      <w:proofErr w:type="gramStart"/>
      <w:r w:rsidRPr="00850D6A">
        <w:rPr>
          <w:rFonts w:ascii="Monaco" w:hAnsi="Monaco" w:cs="Monaco"/>
          <w:sz w:val="16"/>
          <w:szCs w:val="16"/>
        </w:rPr>
        <w:t>Saint Pierre</w:t>
      </w:r>
      <w:proofErr w:type="gramEnd"/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 3/8 Flaschen, 2003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225-360 -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292 Château </w:t>
      </w:r>
      <w:r w:rsidR="00FA66EB" w:rsidRPr="00850D6A">
        <w:rPr>
          <w:rFonts w:ascii="Monaco" w:hAnsi="Monaco" w:cs="Monaco"/>
          <w:sz w:val="16"/>
          <w:szCs w:val="16"/>
        </w:rPr>
        <w:t>Pe</w:t>
      </w:r>
      <w:r w:rsidRPr="00850D6A">
        <w:rPr>
          <w:rFonts w:ascii="Monaco" w:hAnsi="Monaco" w:cs="Monaco"/>
          <w:sz w:val="16"/>
          <w:szCs w:val="16"/>
        </w:rPr>
        <w:t>by Faugères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1320-1800 1200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293 Château Rieussec</w:t>
      </w:r>
      <w:r w:rsidR="00FA66EB" w:rsidRPr="00850D6A">
        <w:rPr>
          <w:rFonts w:ascii="Monaco" w:hAnsi="Monaco" w:cs="Monaco"/>
          <w:sz w:val="16"/>
          <w:szCs w:val="16"/>
        </w:rPr>
        <w:t xml:space="preserve"> 1</w:t>
      </w:r>
      <w:r w:rsidRPr="00850D6A">
        <w:rPr>
          <w:rFonts w:ascii="Monaco" w:hAnsi="Monaco" w:cs="Monaco"/>
          <w:sz w:val="16"/>
          <w:szCs w:val="16"/>
        </w:rPr>
        <w:t>2 3/8 Flaschen, 1997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270-390 -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lastRenderedPageBreak/>
        <w:t>294 Château Rieussec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12 3/8 Flaschen, 1997, in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270-390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295 Château Rieussec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12 3/8 Flaschen, 1998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240-360 195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296 Château Rieussec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12 3/8 Flaschen, 1998, in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240-360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297 Château Rieussec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 Flaschen, 1998,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240-360 -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298 Château Rieussec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 Flaschen, 1998,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240-360 -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299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04C4B" w:rsidRPr="00850D6A">
        <w:rPr>
          <w:rFonts w:ascii="Monaco" w:hAnsi="Monaco" w:cs="Monaco"/>
          <w:sz w:val="16"/>
          <w:szCs w:val="16"/>
        </w:rPr>
        <w:t xml:space="preserve">Château </w:t>
      </w:r>
      <w:r w:rsidR="00204C4B" w:rsidRPr="00850D6A">
        <w:rPr>
          <w:rFonts w:ascii="Monaco" w:hAnsi="Monaco" w:cs="Monaco"/>
          <w:sz w:val="16"/>
          <w:szCs w:val="16"/>
        </w:rPr>
        <w:t xml:space="preserve">d'Yquem, </w:t>
      </w:r>
      <w:r w:rsidRPr="00850D6A">
        <w:rPr>
          <w:rFonts w:ascii="Monaco" w:hAnsi="Monaco" w:cs="Monaco"/>
          <w:sz w:val="16"/>
          <w:szCs w:val="16"/>
        </w:rPr>
        <w:t>12 3/8 Flaschen, 1990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</w:rPr>
        <w:t>1920- 2400 1</w:t>
      </w:r>
      <w:r w:rsidRPr="00850D6A">
        <w:rPr>
          <w:rFonts w:ascii="Monaco" w:hAnsi="Monaco" w:cs="Monaco"/>
          <w:sz w:val="16"/>
          <w:szCs w:val="16"/>
        </w:rPr>
        <w:t>800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</w:rPr>
        <w:t>300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04C4B" w:rsidRPr="00850D6A">
        <w:rPr>
          <w:rFonts w:ascii="Monaco" w:hAnsi="Monaco" w:cs="Monaco"/>
          <w:sz w:val="16"/>
          <w:szCs w:val="16"/>
        </w:rPr>
        <w:t xml:space="preserve">Château d'Yquem, </w:t>
      </w:r>
      <w:r w:rsidRPr="00850D6A">
        <w:rPr>
          <w:rFonts w:ascii="Monaco" w:hAnsi="Monaco" w:cs="Monaco"/>
          <w:sz w:val="16"/>
          <w:szCs w:val="16"/>
        </w:rPr>
        <w:t>12 3/8 Flaschen, 1990, in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1920-2400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1</w:t>
      </w:r>
      <w:r w:rsidRPr="00850D6A">
        <w:rPr>
          <w:rFonts w:ascii="Monaco" w:hAnsi="Monaco" w:cs="Monaco"/>
          <w:sz w:val="16"/>
          <w:szCs w:val="16"/>
          <w:lang w:val="en-US"/>
        </w:rPr>
        <w:t>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Clos d'Agon</w:t>
      </w:r>
      <w:r w:rsidRPr="00850D6A">
        <w:rPr>
          <w:rFonts w:ascii="Monaco" w:hAnsi="Monaco" w:cs="Monaco"/>
          <w:sz w:val="16"/>
          <w:szCs w:val="16"/>
          <w:lang w:val="en-US"/>
        </w:rPr>
        <w:t>, Cellers Mas Gil 6 Flaschen, 2000,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302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d'Agon,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6 Flaschen, 2000,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303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6 Flaschen, 2000,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304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6 Flaschen, 2000,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305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2000,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200-300 130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306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3 Magnumflaschen,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180-270 180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307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3 Magnumflaschen,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180-270 180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308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3 Magnumflaschen,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180-270 180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309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150-250 120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310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1 Doppelmagnum,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150-250 120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1 Impérialflasche,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312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Clos d’Agon, Cellers Mas Gil </w:t>
      </w:r>
      <w:r w:rsidRPr="00850D6A">
        <w:rPr>
          <w:rFonts w:ascii="Monaco" w:hAnsi="Monaco" w:cs="Monaco"/>
          <w:sz w:val="16"/>
          <w:szCs w:val="16"/>
          <w:lang w:val="en-US"/>
        </w:rPr>
        <w:t>1 Impérialflasche,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313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Matador Barcelo</w:t>
      </w:r>
      <w:r w:rsidRPr="00850D6A">
        <w:rPr>
          <w:rFonts w:ascii="Monaco" w:hAnsi="Monaco" w:cs="Monaco"/>
          <w:sz w:val="16"/>
          <w:szCs w:val="16"/>
          <w:lang w:val="en-US"/>
        </w:rPr>
        <w:t>, Dominio de Pingus 6 Flaschen, 2000,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900-1200 -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314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Madrona Ranch, </w:t>
      </w:r>
      <w:r w:rsidRPr="00850D6A">
        <w:rPr>
          <w:rFonts w:ascii="Monaco" w:hAnsi="Monaco" w:cs="Monaco"/>
          <w:sz w:val="16"/>
          <w:szCs w:val="16"/>
          <w:lang w:val="en-US"/>
        </w:rPr>
        <w:t>David Abreu 6 Flaschen, 1999,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1200- 1800 1</w:t>
      </w:r>
      <w:r w:rsidRPr="00850D6A">
        <w:rPr>
          <w:rFonts w:ascii="Monaco" w:hAnsi="Monaco" w:cs="Monaco"/>
          <w:sz w:val="16"/>
          <w:szCs w:val="16"/>
          <w:lang w:val="en-US"/>
        </w:rPr>
        <w:t>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315 Dominus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Dominus Estate 6 Flaschen, 1997,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1080-1320 1</w:t>
      </w:r>
      <w:r w:rsidRPr="00850D6A">
        <w:rPr>
          <w:rFonts w:ascii="Monaco" w:hAnsi="Monaco" w:cs="Monaco"/>
          <w:sz w:val="16"/>
          <w:szCs w:val="16"/>
          <w:lang w:val="en-US"/>
        </w:rPr>
        <w:t>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316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proofErr w:type="gramStart"/>
      <w:r w:rsidR="00204C4B" w:rsidRPr="00850D6A">
        <w:rPr>
          <w:rFonts w:ascii="Monaco" w:hAnsi="Monaco" w:cs="Monaco"/>
          <w:sz w:val="16"/>
          <w:szCs w:val="16"/>
          <w:lang w:val="en-US"/>
        </w:rPr>
        <w:t>To</w:t>
      </w:r>
      <w:proofErr w:type="gramEnd"/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Kalon Vineyards,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1 Flasche, 2002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270-400 -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317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proofErr w:type="gramStart"/>
      <w:r w:rsidR="00204C4B" w:rsidRPr="00850D6A">
        <w:rPr>
          <w:rFonts w:ascii="Monaco" w:hAnsi="Monaco" w:cs="Monaco"/>
          <w:sz w:val="16"/>
          <w:szCs w:val="16"/>
          <w:lang w:val="en-US"/>
        </w:rPr>
        <w:t>To</w:t>
      </w:r>
      <w:proofErr w:type="gramEnd"/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Kalon Vineyards,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1 Flasche,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250-350 210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318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G III,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1 Flasche,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220-300 -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319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RBS,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1 Flasche,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320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RBS,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3 Flaschen,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900- 1200 -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RBS,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3 Flaschen,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990-1320 -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322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Paradise Hills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3 Flaschen, 2004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330-420 -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323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Cabernet Sauvignon Paradise Hills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1 Magnumflasche, 2004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324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Proprietary Red Pardise Hills,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3 Flaschen,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330-420 -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325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Verite La Muse, </w:t>
      </w:r>
      <w:r w:rsidRPr="00850D6A">
        <w:rPr>
          <w:rFonts w:ascii="Monaco" w:hAnsi="Monaco" w:cs="Monaco"/>
          <w:sz w:val="16"/>
          <w:szCs w:val="16"/>
          <w:lang w:val="en-US"/>
        </w:rPr>
        <w:t>Vérité Wines 1 Flasche,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270-400 280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326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Leroy SA 1 Flasche, 1949,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1500-3000 1500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327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Imperialflasche, 1995,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3500-5000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328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Magnumflasche</w:t>
      </w:r>
      <w:r w:rsidRPr="00850D6A">
        <w:rPr>
          <w:rFonts w:ascii="Monaco" w:hAnsi="Monaco" w:cs="Monaco"/>
          <w:sz w:val="16"/>
          <w:szCs w:val="16"/>
          <w:lang w:val="en-US"/>
        </w:rPr>
        <w:t>, 1986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750- 1000 870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329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Magnumflasche</w:t>
      </w:r>
      <w:r w:rsidRPr="00850D6A">
        <w:rPr>
          <w:rFonts w:ascii="Monaco" w:hAnsi="Monaco" w:cs="Monaco"/>
          <w:sz w:val="16"/>
          <w:szCs w:val="16"/>
          <w:lang w:val="en-US"/>
        </w:rPr>
        <w:t>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800- 1100 840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330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Magnumflasche</w:t>
      </w:r>
      <w:r w:rsidRPr="00850D6A">
        <w:rPr>
          <w:rFonts w:ascii="Monaco" w:hAnsi="Monaco" w:cs="Monaco"/>
          <w:sz w:val="16"/>
          <w:szCs w:val="16"/>
          <w:lang w:val="en-US"/>
        </w:rPr>
        <w:t>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800-1100 830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331 Château Lynch Bages 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Magnumflasche</w:t>
      </w:r>
      <w:r w:rsidRPr="00850D6A">
        <w:rPr>
          <w:rFonts w:ascii="Monaco" w:hAnsi="Monaco" w:cs="Monaco"/>
          <w:sz w:val="16"/>
          <w:szCs w:val="16"/>
          <w:lang w:val="en-US"/>
        </w:rPr>
        <w:t>, 1955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500- 800 850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333 Château Suduiraut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1 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Magnumflasche</w:t>
      </w:r>
      <w:r w:rsidRPr="00850D6A">
        <w:rPr>
          <w:rFonts w:ascii="Monaco" w:hAnsi="Monaco" w:cs="Monaco"/>
          <w:sz w:val="16"/>
          <w:szCs w:val="16"/>
          <w:lang w:val="en-US"/>
        </w:rPr>
        <w:t>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334 Soldera riserva Case Basse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Gianfranco Soldera 3 Flaschen, 2006,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810-1050 860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335 Soldera riserva Case Basse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Gianfranco Soldera 3 Flaschen, 2006,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810-1050 810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336 Solaia Piero Antinori 6 Flaschen,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780-960 780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337 Solaia Piero Antinori 6 Flaschen,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780-960 780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338 Masseto 6 Flaschen, 1997,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3300-4200 3</w:t>
      </w:r>
      <w:r w:rsidRPr="00850D6A">
        <w:rPr>
          <w:rFonts w:ascii="Monaco" w:hAnsi="Monaco" w:cs="Monaco"/>
          <w:sz w:val="16"/>
          <w:szCs w:val="16"/>
          <w:lang w:val="en-US"/>
        </w:rPr>
        <w:t>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339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Gaja Sperss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Angelo Gaja 6 Flaschen, 2011,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720- 960 800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340</w:t>
      </w:r>
      <w:r w:rsidR="00204C4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Chardonnay Gaja &amp; Rey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Angelo Gaja 6 Flaschen,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780- 1020 780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341 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Amarone Monte Lodoletta</w:t>
      </w:r>
      <w:r w:rsidRPr="00850D6A">
        <w:rPr>
          <w:rFonts w:ascii="Monaco" w:hAnsi="Monaco" w:cs="Monaco"/>
          <w:sz w:val="16"/>
          <w:szCs w:val="16"/>
          <w:lang w:val="en-US"/>
        </w:rPr>
        <w:t>, Romano Dal Forno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1080-1320 1000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342 Brunello di Montalcino G, Claudia Ferrero 3 Magnumflaschen,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150-210 130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343 Saffredi Fattoria Le Pupille, 1 Melchior,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1200-1500 1300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344 Flaccianello Azienda Fontodi 1 Magnumflasche,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120-150 160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345 Castello dei Rampolla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600-900 580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346 Castello dei Rampolla 2 Magnumflaschen, 2010,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OHK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400-600 340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347 Galatrona Tenuta Petrolo 6 Flaschen,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300-450 320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348 Galatrona Tenuta Petrolo 1 Doppelmagnum,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250-350 260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349 Brunello di Montalcino G, Pian delle Querci 6 Flaschen, 2006,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120-180 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350 Brunello di Montalcino G, Pian delle Querci 6 Flaschen, 2007,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150-210 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351 Brunello di Montalcino G, Pian delle Querci 6 Flaschen, 2008,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120-180 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352 Brunello di Montalcino G, Pian delle Querci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353 Brunello di Montalcino Riserva G, Pian delle Querci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354 Brunello di Montalcino Riserva G, Pian delle Querci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355 La Firma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Basilicata, Cantine del Notaio 6 Magnumflaschen,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360-480 330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356 Giusto di Notri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3 Magnumflaschen, 2005,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OHK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357 Giusto di Notri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6 Flaschen, 2007,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360-480 360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358 Giusto di Notri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6 Flaschen, 2008,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330-450 300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359 Giusto di Notri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3 Magnumflaschen, 2008,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OHK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360-480 -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360 Redigaffi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1 Magnumflasche, 2001,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361 Redigaffi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1 Magnumflasche,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362 Saffredi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Fattoria Le Pupille 6 Flaschen,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330-420 320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363 Saffredi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Fattoria Le Pupille 6 Flaschen,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330-420 320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364 Saffredi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Fattoria Le Pupille 3 Magnumflaschen,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360-450 320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365 Paleo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,</w:t>
      </w:r>
      <w:r w:rsidR="00042A41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Azienda Le Macchiole 1 Doppelmagnum, 2001,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366 Zambujeiro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Alentejo, Terra do Zambujeiro 1 Magnumflasche, 1999,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180- 300 380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367 Noval 40 Years Noval 1 Flasche,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50-200 -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lastRenderedPageBreak/>
        <w:t>368 Pinot Noir, Gantenbein, 3 Magnumflaschen, 2002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660-900 620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369 Pinot Noir, Gantenbein, 1 Doppelmagnum,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500-800 550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370 Pinot Noir, Gantenbein, 1 Doppelmagnum,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500-800 550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371 Pinot Noir, Gantenbein, 2 Magnumflaschen,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500-750 480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372 Pinot Noir, Gantenbein, 1 Doppelmagnum,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550-800 650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373 Pinot Noir, Gantenbein, 1 Doppelmagnum,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550-800 650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374 Pinot Noir, Gantenbein, 3 Magnumflaschen,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810-1050 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375 Montrachet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Etienne Sauzet 1 Flasche,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376 Montrachet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Etienne Sauzet 1 Flasche,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377</w:t>
      </w:r>
      <w:r w:rsidR="00042A41" w:rsidRPr="00850D6A">
        <w:rPr>
          <w:rFonts w:ascii="Monaco" w:hAnsi="Monaco" w:cs="Monaco"/>
          <w:sz w:val="16"/>
          <w:szCs w:val="16"/>
        </w:rPr>
        <w:t xml:space="preserve"> Ermitage blanc l'Oree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Michel Chapoutier 1 Flasche, 1998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150-250 150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378 F.X. Pichler 3 Flaschen, 2005,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600-750 600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379 F.X. Pichler 3 Flaschen, 2007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600-750 700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380 F.X. Pichler 6 Flaschen, 2003,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960- 1320 850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381 F.X. Pichler 6 Flaschen, 2003,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960- 1320 850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382 Hermitage Marquise de la Tourette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Delas Frères 6 Flaschen, 2010,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480-660 400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383 Hermitage Marquise de la Tourette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Delas Frères 6 Flaschen, 2010,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480-660 400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70368F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384 Hermitage Marquise de la Tourette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Delas Frères 3 Magnumflaschen, 2010,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480-660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385 Hermitage Marquise de la Tourette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Delas Frères 3 Magnumflaschen, 2010,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480-660 400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>386 Hermitage Les Bessardes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Delas Frères 6 Flaschen, 2011, OHK pro Lot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780-960 820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>387 Hermitage Les Bessardes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Delas Frères 6 Flaschen, 2011, OHK pro Lot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780-960 780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>388 Hermitage La Chapelle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Paul Jaboulet Aîné 6 Magnumflaschen, 2000, OHK pro Lot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960-1000 950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>389 Châteauneuf-du-Pape Tradition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Domaine Giraud 1 Dutzend Flaschen, 2010, OC pro Dz.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420-600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390 Châteauneuf-du-Pape Tradition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Giraud 1 Dutzend Flaschen, 2010, OC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420-600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391 Châteauneuf-du-Pape Vieilles Vignes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Marcoux 1 Dutzend Flaschen, 2004,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960-1320 900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392 Châteauneuf-du-Pape Vieilles Vignes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Marcoux 1 Dutzend Flaschen, 2006,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960-1320 900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393 Châteauneuf-du-Pape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Château Beaucastel 3 Magnumflaschen, 1998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450-600 480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394 Châteauneuf-du-Pape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Château Beaucastel 2 Magnumflaschen, 1998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300-400 320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395 Châteauneuf-du-Pape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Château Beaucastel 2 Magnumflaschen, 2000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240-300 280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396 Châteauneuf-du-Pape Cuvée Classique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de la Janasse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 Magnumflaschen, 2006, OC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360-480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397 Châteauneuf-du-Pape Vieilles Vignes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Domaine de la Janasse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 Magnumflasche, 2003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150- 220 200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398 La Muntada Côtes du Roussillon, Domaine Gauby 6 Flaschen, 2004,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480-660 420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399 Barolo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Elio Altare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270-360 280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400 Barolo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Elio Altare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270-360 260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401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Barolo Ceretta Vigna Bricco,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Elio Altare 6 Flaschen, 2006,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420-600 450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402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Barolo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Ceretta Vigna Bricco,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Elio Altare 6 Flaschen, 2006,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420-600 440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403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Barolo Vigneto Arborina,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Elio Altare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540-720 500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404 Brunello di Montalcino G, Tenuta il Poggione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150-240 160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405 Brunello di Montalcino G, Tenuta il Poggione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150-240 160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406 Brunello di Montalcino G, Tenuta il Poggione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150-240 160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407 Brunello di Montalcino G, Tenuta il Poggione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150-240 160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408 Brunello di Montalcino G, Valdicava 6 Flaschen, 2008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409 Brunello di Montalcino G, Valdicava 6 Flaschen, 2008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410 Saffredi Fattoria Le Pupille 1 Imperialflasche,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500-800 550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411 Saffredi Fattoria Le Pupille 1 Balthasar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1000-1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500 1</w:t>
      </w:r>
      <w:r w:rsidRPr="00850D6A">
        <w:rPr>
          <w:rFonts w:ascii="Monaco" w:hAnsi="Monaco" w:cs="Monaco"/>
          <w:sz w:val="16"/>
          <w:szCs w:val="16"/>
          <w:lang w:val="en-US"/>
        </w:rPr>
        <w:t>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412 a, Cellars Mas Doix 6 Flaschen,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413 a, Cellars Mas Doix 6 Flaschen,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414 Finca Dofi, Alvaro Palacios 6 Flaschen, 2004,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415 Finca Dofi, Alvaro Palacios 6 Flaschen, 2004,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416 Cabernet Sauvignon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Seavey Vineyards 6 Flaschen,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540-720 460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417 Cabernet Sauvignon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Seavey Vineyards 6 Flaschen,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540-720 460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418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Viader proprietary red, </w:t>
      </w:r>
      <w:r w:rsidRPr="00850D6A">
        <w:rPr>
          <w:rFonts w:ascii="Monaco" w:hAnsi="Monaco" w:cs="Monaco"/>
          <w:sz w:val="16"/>
          <w:szCs w:val="16"/>
          <w:lang w:val="en-US"/>
        </w:rPr>
        <w:t>Viader Vineyards 6 Flaschen, 1995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600- 840 420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419 Viader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proprietary red, Viader </w:t>
      </w:r>
      <w:r w:rsidRPr="00850D6A">
        <w:rPr>
          <w:rFonts w:ascii="Monaco" w:hAnsi="Monaco" w:cs="Monaco"/>
          <w:sz w:val="16"/>
          <w:szCs w:val="16"/>
          <w:lang w:val="en-US"/>
        </w:rPr>
        <w:t>Vineyards 6 Flaschen, 1997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660- 900 420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420 Astralis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Clarendon Hills 5 Flaschen, 1999,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750-1000 700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421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The Steading, </w:t>
      </w:r>
      <w:r w:rsidRPr="00850D6A">
        <w:rPr>
          <w:rFonts w:ascii="Monaco" w:hAnsi="Monaco" w:cs="Monaco"/>
          <w:sz w:val="16"/>
          <w:szCs w:val="16"/>
          <w:lang w:val="en-US"/>
        </w:rPr>
        <w:t>Torbreck 1 Doppelmagnum, 2002,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200-300 160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422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>The Steading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Torbreck 1 Imperialflasche, 2002,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400-600 400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423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The Descendant, </w:t>
      </w:r>
      <w:r w:rsidRPr="00850D6A">
        <w:rPr>
          <w:rFonts w:ascii="Monaco" w:hAnsi="Monaco" w:cs="Monaco"/>
          <w:sz w:val="16"/>
          <w:szCs w:val="16"/>
          <w:lang w:val="en-US"/>
        </w:rPr>
        <w:t>Torbreck 1 Magnumflasche, 2003,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250-350 220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424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The Descendant, </w:t>
      </w:r>
      <w:r w:rsidRPr="00850D6A">
        <w:rPr>
          <w:rFonts w:ascii="Monaco" w:hAnsi="Monaco" w:cs="Monaco"/>
          <w:sz w:val="16"/>
          <w:szCs w:val="16"/>
          <w:lang w:val="en-US"/>
        </w:rPr>
        <w:t>Torbreck 1 Magnumflasche, 2003,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250-350 220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425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The Factor, </w:t>
      </w:r>
      <w:r w:rsidRPr="00850D6A">
        <w:rPr>
          <w:rFonts w:ascii="Monaco" w:hAnsi="Monaco" w:cs="Monaco"/>
          <w:sz w:val="16"/>
          <w:szCs w:val="16"/>
          <w:lang w:val="en-US"/>
        </w:rPr>
        <w:t>Torbreck 1 Doppelmagnum,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500-750 480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426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The Factor, </w:t>
      </w:r>
      <w:r w:rsidRPr="00850D6A">
        <w:rPr>
          <w:rFonts w:ascii="Monaco" w:hAnsi="Monaco" w:cs="Monaco"/>
          <w:sz w:val="16"/>
          <w:szCs w:val="16"/>
          <w:lang w:val="en-US"/>
        </w:rPr>
        <w:t>Torbreck 1 Doppelmagnum,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500-750 500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427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Les Amis, </w:t>
      </w:r>
      <w:r w:rsidRPr="00850D6A">
        <w:rPr>
          <w:rFonts w:ascii="Monaco" w:hAnsi="Monaco" w:cs="Monaco"/>
          <w:sz w:val="16"/>
          <w:szCs w:val="16"/>
          <w:lang w:val="en-US"/>
        </w:rPr>
        <w:t>Torbreck 1 Magnumflasche, 2004,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428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Les Amis, </w:t>
      </w:r>
      <w:r w:rsidRPr="00850D6A">
        <w:rPr>
          <w:rFonts w:ascii="Monaco" w:hAnsi="Monaco" w:cs="Monaco"/>
          <w:sz w:val="16"/>
          <w:szCs w:val="16"/>
          <w:lang w:val="en-US"/>
        </w:rPr>
        <w:t>Torbreck 1 Magnumflasche, 2004,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429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Les Amis, </w:t>
      </w:r>
      <w:r w:rsidRPr="00850D6A">
        <w:rPr>
          <w:rFonts w:ascii="Monaco" w:hAnsi="Monaco" w:cs="Monaco"/>
          <w:sz w:val="16"/>
          <w:szCs w:val="16"/>
          <w:lang w:val="en-US"/>
        </w:rPr>
        <w:t>Torbreck 1 Magnumflasche,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430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Les Amis, </w:t>
      </w:r>
      <w:r w:rsidRPr="00850D6A">
        <w:rPr>
          <w:rFonts w:ascii="Monaco" w:hAnsi="Monaco" w:cs="Monaco"/>
          <w:sz w:val="16"/>
          <w:szCs w:val="16"/>
          <w:lang w:val="en-US"/>
        </w:rPr>
        <w:t>Torbreck 1 Magnumflasche,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431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Sauvignon Blanc Zieregg, </w:t>
      </w:r>
      <w:r w:rsidRPr="00850D6A">
        <w:rPr>
          <w:rFonts w:ascii="Monaco" w:hAnsi="Monaco" w:cs="Monaco"/>
          <w:sz w:val="16"/>
          <w:szCs w:val="16"/>
          <w:lang w:val="en-US"/>
        </w:rPr>
        <w:t>Manfred Tement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240-360 220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432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Sauvignon Blanc Zieregg, </w:t>
      </w:r>
      <w:r w:rsidRPr="00850D6A">
        <w:rPr>
          <w:rFonts w:ascii="Monaco" w:hAnsi="Monaco" w:cs="Monaco"/>
          <w:sz w:val="16"/>
          <w:szCs w:val="16"/>
          <w:lang w:val="en-US"/>
        </w:rPr>
        <w:t>Manfred Tement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240-360 220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lastRenderedPageBreak/>
        <w:t>433 Sancerre Les Romains, Domaine Vacheron 6 Magnumflaschen, 2011,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300-420 200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434 Sancerre Les Romains, Domaine Vacheron 6 Magnumflaschen, 2011,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300-420 200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435 Châteauneuf du Pape blanc Clos des Papes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Vincent Avril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 Dutzend Flaschen, 2013,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480-600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436 Châteauneuf du Pape blanc Clos des Papes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Vincent Avril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 Dutzend Flaschen, 2014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360-420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437 Châteauneuf du Pape Clos des Papes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Vincent Avril 1 Dutzend Flaschen, 2011,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720-960 550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438 Châteauneuf du Pape Clos des Papes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Vincent Avril 1 Dutzend Flaschen, 2011,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720-960 550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439 Châteauneuf du Pape Clos des Papes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Vincent Avril 1 Dutzend Flaschen, 2012,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780-1080 600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440 Châteauneuf du Pape Clos des Papes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Vincent Avril 1 Dutzend Flaschen, 2013,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600-780 500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441 La Peira</w:t>
      </w:r>
      <w:r w:rsidR="0070368F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La Peira en Damaisela 1 Dutzend Flaschen, 2008,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600-780 500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fr-CH"/>
        </w:rPr>
        <w:t>442 La Peira</w:t>
      </w:r>
      <w:r w:rsidR="0070368F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La Peira en Damaisela 1 Dutzend Flaschen, 2008,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600-780 500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443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Wild Boys of Batonnage 4 Flaschen,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440-600 380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444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Wild Boys of Batonnage 6 Flaschen, 2011,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660-900 520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445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Wild Boys of Batonnage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540-720 530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446 Batonnage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Wild Boys of Batonnage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540-720 530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447 Merlot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Pöckl 3 Flaschen,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330-420 260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448 Merlot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Pöckl 3 Flaschen,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330-420 260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EE1F3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449 Schwarz Rot </w:t>
      </w:r>
      <w:r w:rsidR="002571D5" w:rsidRPr="00850D6A">
        <w:rPr>
          <w:rFonts w:ascii="Monaco" w:hAnsi="Monaco" w:cs="Monaco"/>
          <w:sz w:val="16"/>
          <w:szCs w:val="16"/>
        </w:rPr>
        <w:t>Johann Schwarz 6 Flaschen, 2010,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270-360 220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EE1F3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450 Schwarz Rot </w:t>
      </w:r>
      <w:r w:rsidR="002571D5" w:rsidRPr="00850D6A">
        <w:rPr>
          <w:rFonts w:ascii="Monaco" w:hAnsi="Monaco" w:cs="Monaco"/>
          <w:sz w:val="16"/>
          <w:szCs w:val="16"/>
        </w:rPr>
        <w:t>Johann Schwarz 6 Flaschen, 2010,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270-360 220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EE1F3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451 Schwarz Rot </w:t>
      </w:r>
      <w:r w:rsidR="002571D5" w:rsidRPr="00850D6A">
        <w:rPr>
          <w:rFonts w:ascii="Monaco" w:hAnsi="Monaco" w:cs="Monaco"/>
          <w:sz w:val="16"/>
          <w:szCs w:val="16"/>
        </w:rPr>
        <w:t>Johann Schwarz 6 Flaschen, 2012,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270-360 220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EE1F3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452 Schwarz Rot </w:t>
      </w:r>
      <w:r w:rsidR="002571D5" w:rsidRPr="00850D6A">
        <w:rPr>
          <w:rFonts w:ascii="Monaco" w:hAnsi="Monaco" w:cs="Monaco"/>
          <w:sz w:val="16"/>
          <w:szCs w:val="16"/>
        </w:rPr>
        <w:t>Johann Schwarz 6 Flaschen, 2012,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270-360 220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EE1F3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453 Schwarz Rot </w:t>
      </w:r>
      <w:r w:rsidR="002571D5" w:rsidRPr="00850D6A">
        <w:rPr>
          <w:rFonts w:ascii="Monaco" w:hAnsi="Monaco" w:cs="Monaco"/>
          <w:sz w:val="16"/>
          <w:szCs w:val="16"/>
        </w:rPr>
        <w:t>Johann Schwarz 1 Magnumflasche,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90-110 75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EE1F3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454 Schwarz Rot </w:t>
      </w:r>
      <w:r w:rsidR="002571D5" w:rsidRPr="00850D6A">
        <w:rPr>
          <w:rFonts w:ascii="Monaco" w:hAnsi="Monaco" w:cs="Monaco"/>
          <w:sz w:val="16"/>
          <w:szCs w:val="16"/>
        </w:rPr>
        <w:t>Johann Schwarz 1 Doppelmagnum, 2012,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200-300 160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455 Cuvée G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Gesellmann 6 Flaschen, 2008, OHK pro L</w:t>
      </w:r>
      <w:r w:rsidR="00EE1F39" w:rsidRPr="00850D6A">
        <w:rPr>
          <w:rFonts w:ascii="Monaco" w:hAnsi="Monaco" w:cs="Monaco"/>
          <w:sz w:val="16"/>
          <w:szCs w:val="16"/>
        </w:rPr>
        <w:t xml:space="preserve">ot </w:t>
      </w:r>
      <w:r w:rsidRPr="00850D6A">
        <w:rPr>
          <w:rFonts w:ascii="Monaco" w:hAnsi="Monaco" w:cs="Monaco"/>
          <w:sz w:val="16"/>
          <w:szCs w:val="16"/>
        </w:rPr>
        <w:t>540-660 450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456 Cuvée G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Gesellmann</w:t>
      </w:r>
      <w:r w:rsidR="00EE1F39" w:rsidRPr="00850D6A">
        <w:rPr>
          <w:rFonts w:ascii="Monaco" w:hAnsi="Monaco" w:cs="Monaco"/>
          <w:sz w:val="16"/>
          <w:szCs w:val="16"/>
        </w:rPr>
        <w:t xml:space="preserve"> 6 Flaschen, 2009, OHK pro Lot </w:t>
      </w:r>
      <w:r w:rsidRPr="00850D6A">
        <w:rPr>
          <w:rFonts w:ascii="Monaco" w:hAnsi="Monaco" w:cs="Monaco"/>
          <w:sz w:val="16"/>
          <w:szCs w:val="16"/>
        </w:rPr>
        <w:t>540-660 500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457 Cuvée G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Gesellmann 1 Ma</w:t>
      </w:r>
      <w:r w:rsidR="00EE1F39" w:rsidRPr="00850D6A">
        <w:rPr>
          <w:rFonts w:ascii="Monaco" w:hAnsi="Monaco" w:cs="Monaco"/>
          <w:sz w:val="16"/>
          <w:szCs w:val="16"/>
        </w:rPr>
        <w:t xml:space="preserve">gnumflasche, 2009, OHK pro Lot </w:t>
      </w:r>
      <w:r w:rsidRPr="00850D6A">
        <w:rPr>
          <w:rFonts w:ascii="Monaco" w:hAnsi="Monaco" w:cs="Monaco"/>
          <w:sz w:val="16"/>
          <w:szCs w:val="16"/>
        </w:rPr>
        <w:t>200-300 200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458 Cuvée Kerschbaum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Paul Kerschbaum</w:t>
      </w:r>
      <w:r w:rsidR="00EE1F39" w:rsidRPr="00850D6A">
        <w:rPr>
          <w:rFonts w:ascii="Monaco" w:hAnsi="Monaco" w:cs="Monaco"/>
          <w:sz w:val="16"/>
          <w:szCs w:val="16"/>
        </w:rPr>
        <w:t xml:space="preserve"> 6 Flaschen, 2011, OHK pro Lot </w:t>
      </w:r>
      <w:r w:rsidRPr="00850D6A">
        <w:rPr>
          <w:rFonts w:ascii="Monaco" w:hAnsi="Monaco" w:cs="Monaco"/>
          <w:sz w:val="16"/>
          <w:szCs w:val="16"/>
        </w:rPr>
        <w:t>270-360 200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459 Cuvée Kerschbaum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Paul Kerschbaum</w:t>
      </w:r>
      <w:r w:rsidR="00EE1F39" w:rsidRPr="00850D6A">
        <w:rPr>
          <w:rFonts w:ascii="Monaco" w:hAnsi="Monaco" w:cs="Monaco"/>
          <w:sz w:val="16"/>
          <w:szCs w:val="16"/>
        </w:rPr>
        <w:t xml:space="preserve"> 6 Flaschen, 2011, OHK pro Lot </w:t>
      </w:r>
      <w:r w:rsidRPr="00850D6A">
        <w:rPr>
          <w:rFonts w:ascii="Monaco" w:hAnsi="Monaco" w:cs="Monaco"/>
          <w:sz w:val="16"/>
          <w:szCs w:val="16"/>
        </w:rPr>
        <w:t>270-360 200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460 Kracher Collection 2000 Alois Kracher </w:t>
      </w:r>
      <w:r w:rsidR="00EE1F39" w:rsidRPr="00850D6A">
        <w:rPr>
          <w:rFonts w:ascii="Monaco" w:hAnsi="Monaco" w:cs="Monaco"/>
          <w:sz w:val="16"/>
          <w:szCs w:val="16"/>
        </w:rPr>
        <w:t xml:space="preserve">10 3/8 Flaschen, 2000, OHK pro Lot </w:t>
      </w:r>
      <w:r w:rsidRPr="00850D6A">
        <w:rPr>
          <w:rFonts w:ascii="Monaco" w:hAnsi="Monaco" w:cs="Monaco"/>
          <w:sz w:val="16"/>
          <w:szCs w:val="16"/>
        </w:rPr>
        <w:t>600-1000 700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461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Cabernet Sauvignon Engelhard Vineyards, </w:t>
      </w:r>
      <w:r w:rsidRPr="00850D6A">
        <w:rPr>
          <w:rFonts w:ascii="Monaco" w:hAnsi="Monaco" w:cs="Monaco"/>
          <w:sz w:val="16"/>
          <w:szCs w:val="16"/>
          <w:lang w:val="en-US"/>
        </w:rPr>
        <w:t>Hobel Wine Works 3 Flaschen, 2012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330- 450 320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462 Cardinale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 xml:space="preserve"> proprietary red,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70368F" w:rsidRPr="00850D6A">
        <w:rPr>
          <w:rFonts w:ascii="Monaco" w:hAnsi="Monaco" w:cs="Monaco"/>
          <w:sz w:val="16"/>
          <w:szCs w:val="16"/>
          <w:lang w:val="en-US"/>
        </w:rPr>
        <w:t>Cardinale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6 Flaschen, 1998,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420-600 380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463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>Cardinale proprietary red,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>Cardinale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1999,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450-660 380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464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>Cardinale proprietary red,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>Cardinale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1999,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450-660 560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465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CCS,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3 Flaschen,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660- 960 560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466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>RBS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6 Flaschen, 2011,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1200-900 1000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467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>Las Piedras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6 Flaschen, 2011,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1080-1320 900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468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>Old Sparky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Schrader Cellars 1 Magnumflasche,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600-1000 450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469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Merlot Rive Droite,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6 Flaschen,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480- 660 360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470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Merlot Rive Droite,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6 Flaschen,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480- 660 360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471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Merlot Rive Droite,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960-1200 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472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Paradise Hills,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6 Flaschen, 2004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660- 840 580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473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Paradise Hills,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6 Flaschen, 2004, in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660-840 580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474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Paradise Hills,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9 Flaschen, 2006, in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900-1200 580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475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Paradise Hills,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3 Flaschen, 2012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480- 600 800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476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Paradise Hills, </w:t>
      </w:r>
      <w:r w:rsidRPr="00850D6A">
        <w:rPr>
          <w:rFonts w:ascii="Monaco" w:hAnsi="Monaco" w:cs="Monaco"/>
          <w:sz w:val="16"/>
          <w:szCs w:val="16"/>
          <w:lang w:val="en-US"/>
        </w:rPr>
        <w:t>Blankiet Estate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960-1200 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477 Proprietary Red Continuum 6 Flaschen, 2008, OHK,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pro Lot </w:t>
      </w:r>
      <w:r w:rsidRPr="00850D6A">
        <w:rPr>
          <w:rFonts w:ascii="Monaco" w:hAnsi="Monaco" w:cs="Monaco"/>
          <w:sz w:val="16"/>
          <w:szCs w:val="16"/>
          <w:lang w:val="en-US"/>
        </w:rPr>
        <w:t>780-960 680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478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Cabernet Sauvignon Kayli Morgan Vineyards, </w:t>
      </w:r>
      <w:r w:rsidRPr="00850D6A">
        <w:rPr>
          <w:rFonts w:ascii="Monaco" w:hAnsi="Monaco" w:cs="Monaco"/>
          <w:sz w:val="16"/>
          <w:szCs w:val="16"/>
          <w:lang w:val="en-US"/>
        </w:rPr>
        <w:t>Hundred Acre 6 Flaschen,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1500-1980 -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479 Screaming Eagle 1 Magnumflasche,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4500-6000 4000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480 </w:t>
      </w:r>
      <w:r w:rsidR="005C2E8C" w:rsidRPr="00850D6A">
        <w:rPr>
          <w:rFonts w:ascii="Monaco" w:hAnsi="Monaco" w:cs="Monaco"/>
          <w:sz w:val="16"/>
          <w:szCs w:val="16"/>
          <w:lang w:val="en-US"/>
        </w:rPr>
        <w:t xml:space="preserve">Viader V, </w:t>
      </w:r>
      <w:r w:rsidRPr="00850D6A">
        <w:rPr>
          <w:rFonts w:ascii="Monaco" w:hAnsi="Monaco" w:cs="Monaco"/>
          <w:sz w:val="16"/>
          <w:szCs w:val="16"/>
          <w:lang w:val="en-US"/>
        </w:rPr>
        <w:t>Viader Vineyards 5 Flaschen, 2002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900- 1250 -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481 Opus One Mondavi &amp; Rothschild 1 Dutzend Flaschen, 1998,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2400-3600 2700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482 Grange</w:t>
      </w:r>
      <w:r w:rsidR="005C2E8C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Penfolds 2 Flaschen, 1997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500-700 520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483 Grange</w:t>
      </w:r>
      <w:r w:rsidR="005C2E8C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Penfolds 6 Flaschen, 1997,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1500-2100 1500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484 Grange</w:t>
      </w:r>
      <w:r w:rsidR="005C2E8C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Penfolds 6 Flaschen, 1998,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1980-2400 2000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485 </w:t>
      </w:r>
      <w:r w:rsidR="005C2E8C" w:rsidRPr="00850D6A">
        <w:rPr>
          <w:rFonts w:ascii="Monaco" w:hAnsi="Monaco" w:cs="Monaco"/>
          <w:sz w:val="16"/>
          <w:szCs w:val="16"/>
        </w:rPr>
        <w:t>Valbuen</w:t>
      </w:r>
      <w:r w:rsidRPr="00850D6A">
        <w:rPr>
          <w:rFonts w:ascii="Monaco" w:hAnsi="Monaco" w:cs="Monaco"/>
          <w:sz w:val="16"/>
          <w:szCs w:val="16"/>
        </w:rPr>
        <w:t>a, Vega Sicilia 1 Dutzend Flaschen, 1996,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960-1200 800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486 </w:t>
      </w:r>
      <w:r w:rsidR="005C2E8C" w:rsidRPr="00850D6A">
        <w:rPr>
          <w:rFonts w:ascii="Monaco" w:hAnsi="Monaco" w:cs="Monaco"/>
          <w:sz w:val="16"/>
          <w:szCs w:val="16"/>
        </w:rPr>
        <w:t>Valbuena</w:t>
      </w:r>
      <w:r w:rsidRPr="00850D6A">
        <w:rPr>
          <w:rFonts w:ascii="Monaco" w:hAnsi="Monaco" w:cs="Monaco"/>
          <w:sz w:val="16"/>
          <w:szCs w:val="16"/>
        </w:rPr>
        <w:t>, Vega Sicilia 1 Dutzend Flaschen, 1996,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960-1200 800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487 </w:t>
      </w:r>
      <w:r w:rsidR="005C2E8C" w:rsidRPr="00850D6A">
        <w:rPr>
          <w:rFonts w:ascii="Monaco" w:hAnsi="Monaco" w:cs="Monaco"/>
          <w:sz w:val="16"/>
          <w:szCs w:val="16"/>
        </w:rPr>
        <w:t xml:space="preserve">Barolo Falletto die Serralunga d'Alba, </w:t>
      </w:r>
      <w:r w:rsidRPr="00850D6A">
        <w:rPr>
          <w:rFonts w:ascii="Monaco" w:hAnsi="Monaco" w:cs="Monaco"/>
          <w:sz w:val="16"/>
          <w:szCs w:val="16"/>
        </w:rPr>
        <w:t xml:space="preserve">Bruno Giacosa 1 </w:t>
      </w:r>
      <w:r w:rsidR="00F9439A" w:rsidRPr="00850D6A">
        <w:rPr>
          <w:rFonts w:ascii="Monaco" w:hAnsi="Monaco" w:cs="Monaco"/>
          <w:sz w:val="16"/>
          <w:szCs w:val="16"/>
        </w:rPr>
        <w:t>Dutzend Flaschen, 1995 pro Dz. 1440-1800 1</w:t>
      </w:r>
      <w:r w:rsidRPr="00850D6A">
        <w:rPr>
          <w:rFonts w:ascii="Monaco" w:hAnsi="Monaco" w:cs="Monaco"/>
          <w:sz w:val="16"/>
          <w:szCs w:val="16"/>
        </w:rPr>
        <w:t>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488 Château Mouton Rothschild 1 Dutzend Flaschen, </w:t>
      </w:r>
      <w:r w:rsidR="00F9439A" w:rsidRPr="00850D6A">
        <w:rPr>
          <w:rFonts w:ascii="Monaco" w:hAnsi="Monaco" w:cs="Monaco"/>
          <w:sz w:val="16"/>
          <w:szCs w:val="16"/>
        </w:rPr>
        <w:t>1970,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2400-3600 2</w:t>
      </w:r>
      <w:r w:rsidRPr="00850D6A">
        <w:rPr>
          <w:rFonts w:ascii="Monaco" w:hAnsi="Monaco" w:cs="Monaco"/>
          <w:sz w:val="16"/>
          <w:szCs w:val="16"/>
        </w:rPr>
        <w:t>600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489 Château Mouton Rothschild 1 Dutzend Flaschen, </w:t>
      </w:r>
      <w:r w:rsidR="00F9439A" w:rsidRPr="00850D6A">
        <w:rPr>
          <w:rFonts w:ascii="Monaco" w:hAnsi="Monaco" w:cs="Monaco"/>
          <w:sz w:val="16"/>
          <w:szCs w:val="16"/>
        </w:rPr>
        <w:t>1971,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2400-3600 2</w:t>
      </w:r>
      <w:r w:rsidRPr="00850D6A">
        <w:rPr>
          <w:rFonts w:ascii="Monaco" w:hAnsi="Monaco" w:cs="Monaco"/>
          <w:sz w:val="16"/>
          <w:szCs w:val="16"/>
        </w:rPr>
        <w:t>800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490 Château Mouton Rothschild 1 Dutzend Flaschen, </w:t>
      </w:r>
      <w:r w:rsidR="00F9439A" w:rsidRPr="00850D6A">
        <w:rPr>
          <w:rFonts w:ascii="Monaco" w:hAnsi="Monaco" w:cs="Monaco"/>
          <w:sz w:val="16"/>
          <w:szCs w:val="16"/>
        </w:rPr>
        <w:t>1972,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2160-2700 2</w:t>
      </w:r>
      <w:r w:rsidRPr="00850D6A">
        <w:rPr>
          <w:rFonts w:ascii="Monaco" w:hAnsi="Monaco" w:cs="Monaco"/>
          <w:sz w:val="16"/>
          <w:szCs w:val="16"/>
        </w:rPr>
        <w:t>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491 Château Mouton Rothschild 1 Dutzend Flaschen</w:t>
      </w:r>
      <w:r w:rsidR="00F9439A" w:rsidRPr="00850D6A">
        <w:rPr>
          <w:rFonts w:ascii="Monaco" w:hAnsi="Monaco" w:cs="Monaco"/>
          <w:sz w:val="16"/>
          <w:szCs w:val="16"/>
        </w:rPr>
        <w:t>, 1973,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400-3000 2</w:t>
      </w:r>
      <w:r w:rsidRPr="00850D6A">
        <w:rPr>
          <w:rFonts w:ascii="Monaco" w:hAnsi="Monaco" w:cs="Monaco"/>
          <w:sz w:val="16"/>
          <w:szCs w:val="16"/>
        </w:rPr>
        <w:t>900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492 Château Mouton Rothschild </w:t>
      </w:r>
      <w:r w:rsidR="00F9439A" w:rsidRPr="00850D6A">
        <w:rPr>
          <w:rFonts w:ascii="Monaco" w:hAnsi="Monaco" w:cs="Monaco"/>
          <w:sz w:val="16"/>
          <w:szCs w:val="16"/>
        </w:rPr>
        <w:t xml:space="preserve">1 </w:t>
      </w:r>
      <w:r w:rsidRPr="00850D6A">
        <w:rPr>
          <w:rFonts w:ascii="Monaco" w:hAnsi="Monaco" w:cs="Monaco"/>
          <w:sz w:val="16"/>
          <w:szCs w:val="16"/>
        </w:rPr>
        <w:t>Dutzend Flaschen, 1974,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2160-27</w:t>
      </w:r>
      <w:r w:rsidR="00F9439A" w:rsidRPr="00850D6A">
        <w:rPr>
          <w:rFonts w:ascii="Monaco" w:hAnsi="Monaco" w:cs="Monaco"/>
          <w:sz w:val="16"/>
          <w:szCs w:val="16"/>
        </w:rPr>
        <w:t>00 2</w:t>
      </w:r>
      <w:r w:rsidRPr="00850D6A">
        <w:rPr>
          <w:rFonts w:ascii="Monaco" w:hAnsi="Monaco" w:cs="Monaco"/>
          <w:sz w:val="16"/>
          <w:szCs w:val="16"/>
        </w:rPr>
        <w:t>500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493 Château Mouton Rothschild 1 Dutzend Flaschen, </w:t>
      </w:r>
      <w:r w:rsidR="00F9439A" w:rsidRPr="00850D6A">
        <w:rPr>
          <w:rFonts w:ascii="Monaco" w:hAnsi="Monaco" w:cs="Monaco"/>
          <w:sz w:val="16"/>
          <w:szCs w:val="16"/>
        </w:rPr>
        <w:t>1975,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2400-3000 3</w:t>
      </w:r>
      <w:r w:rsidRPr="00850D6A">
        <w:rPr>
          <w:rFonts w:ascii="Monaco" w:hAnsi="Monaco" w:cs="Monaco"/>
          <w:sz w:val="16"/>
          <w:szCs w:val="16"/>
        </w:rPr>
        <w:t>220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494 Château Mouton Rothschild 11 </w:t>
      </w:r>
      <w:r w:rsidR="00F9439A" w:rsidRPr="00850D6A">
        <w:rPr>
          <w:rFonts w:ascii="Monaco" w:hAnsi="Monaco" w:cs="Monaco"/>
          <w:sz w:val="16"/>
          <w:szCs w:val="16"/>
        </w:rPr>
        <w:t xml:space="preserve">Flaschen, 1976, in OHK pro Lot </w:t>
      </w:r>
      <w:r w:rsidRPr="00850D6A">
        <w:rPr>
          <w:rFonts w:ascii="Monaco" w:hAnsi="Monaco" w:cs="Monaco"/>
          <w:sz w:val="16"/>
          <w:szCs w:val="16"/>
        </w:rPr>
        <w:t xml:space="preserve">1980- </w:t>
      </w:r>
      <w:r w:rsidR="00F9439A" w:rsidRPr="00850D6A">
        <w:rPr>
          <w:rFonts w:ascii="Monaco" w:hAnsi="Monaco" w:cs="Monaco"/>
          <w:sz w:val="16"/>
          <w:szCs w:val="16"/>
        </w:rPr>
        <w:t>2400 2</w:t>
      </w:r>
      <w:r w:rsidRPr="00850D6A">
        <w:rPr>
          <w:rFonts w:ascii="Monaco" w:hAnsi="Monaco" w:cs="Monaco"/>
          <w:sz w:val="16"/>
          <w:szCs w:val="16"/>
        </w:rPr>
        <w:t>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lastRenderedPageBreak/>
        <w:t xml:space="preserve">495 Château Mouton Rothschild </w:t>
      </w:r>
      <w:r w:rsidR="00F9439A" w:rsidRPr="00850D6A">
        <w:rPr>
          <w:rFonts w:ascii="Monaco" w:hAnsi="Monaco" w:cs="Monaco"/>
          <w:sz w:val="16"/>
          <w:szCs w:val="16"/>
        </w:rPr>
        <w:t xml:space="preserve">1 Dutzend </w:t>
      </w:r>
      <w:r w:rsidRPr="00850D6A">
        <w:rPr>
          <w:rFonts w:ascii="Monaco" w:hAnsi="Monaco" w:cs="Monaco"/>
          <w:sz w:val="16"/>
          <w:szCs w:val="16"/>
        </w:rPr>
        <w:t>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1977,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2160-2700 2</w:t>
      </w:r>
      <w:r w:rsidRPr="00850D6A">
        <w:rPr>
          <w:rFonts w:ascii="Monaco" w:hAnsi="Monaco" w:cs="Monaco"/>
          <w:sz w:val="16"/>
          <w:szCs w:val="16"/>
        </w:rPr>
        <w:t>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496 Château Mouton Rothschild 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11 Flaschen, 1978, in OHK pro Lot 1980-2400 2</w:t>
      </w:r>
      <w:r w:rsidRPr="00850D6A">
        <w:rPr>
          <w:rFonts w:ascii="Monaco" w:hAnsi="Monaco" w:cs="Monaco"/>
          <w:sz w:val="16"/>
          <w:szCs w:val="16"/>
          <w:lang w:val="en-US"/>
        </w:rPr>
        <w:t>000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497 Château Mouton Rothschild 1 Dutzend Flaschen, </w:t>
      </w:r>
      <w:r w:rsidR="00F9439A" w:rsidRPr="00850D6A">
        <w:rPr>
          <w:rFonts w:ascii="Monaco" w:hAnsi="Monaco" w:cs="Monaco"/>
          <w:sz w:val="16"/>
          <w:szCs w:val="16"/>
        </w:rPr>
        <w:t>1979,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2400-3000 2</w:t>
      </w:r>
      <w:r w:rsidRPr="00850D6A">
        <w:rPr>
          <w:rFonts w:ascii="Monaco" w:hAnsi="Monaco" w:cs="Monaco"/>
          <w:sz w:val="16"/>
          <w:szCs w:val="16"/>
        </w:rPr>
        <w:t>700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498 Château Mouton Rothschild </w:t>
      </w:r>
      <w:r w:rsidR="00F9439A" w:rsidRPr="00850D6A">
        <w:rPr>
          <w:rFonts w:ascii="Monaco" w:hAnsi="Monaco" w:cs="Monaco"/>
          <w:sz w:val="16"/>
          <w:szCs w:val="16"/>
        </w:rPr>
        <w:t xml:space="preserve">1 Dutzend </w:t>
      </w:r>
      <w:r w:rsidRPr="00850D6A">
        <w:rPr>
          <w:rFonts w:ascii="Monaco" w:hAnsi="Monaco" w:cs="Monaco"/>
          <w:sz w:val="16"/>
          <w:szCs w:val="16"/>
        </w:rPr>
        <w:t>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1980,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2160-2700 2</w:t>
      </w:r>
      <w:r w:rsidRPr="00850D6A">
        <w:rPr>
          <w:rFonts w:ascii="Monaco" w:hAnsi="Monaco" w:cs="Monaco"/>
          <w:sz w:val="16"/>
          <w:szCs w:val="16"/>
        </w:rPr>
        <w:t>900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499 Château Mouton Rothschild 1 Dutzend Flaschen, </w:t>
      </w:r>
      <w:r w:rsidR="00F9439A" w:rsidRPr="00850D6A">
        <w:rPr>
          <w:rFonts w:ascii="Monaco" w:hAnsi="Monaco" w:cs="Monaco"/>
          <w:sz w:val="16"/>
          <w:szCs w:val="16"/>
        </w:rPr>
        <w:t>1981,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1980-2400 2</w:t>
      </w:r>
      <w:r w:rsidRPr="00850D6A">
        <w:rPr>
          <w:rFonts w:ascii="Monaco" w:hAnsi="Monaco" w:cs="Monaco"/>
          <w:sz w:val="16"/>
          <w:szCs w:val="16"/>
        </w:rPr>
        <w:t>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500 Château Mouton Rothschild </w:t>
      </w:r>
      <w:r w:rsidR="00F9439A" w:rsidRPr="00850D6A">
        <w:rPr>
          <w:rFonts w:ascii="Monaco" w:hAnsi="Monaco" w:cs="Monaco"/>
          <w:sz w:val="16"/>
          <w:szCs w:val="16"/>
        </w:rPr>
        <w:t xml:space="preserve">3 </w:t>
      </w:r>
      <w:r w:rsidRPr="00850D6A">
        <w:rPr>
          <w:rFonts w:ascii="Monaco" w:hAnsi="Monaco" w:cs="Monaco"/>
          <w:sz w:val="16"/>
          <w:szCs w:val="16"/>
        </w:rPr>
        <w:t xml:space="preserve">Flaschen, 1982 </w:t>
      </w:r>
      <w:r w:rsidR="00F9439A" w:rsidRPr="00850D6A">
        <w:rPr>
          <w:rFonts w:ascii="Monaco" w:hAnsi="Monaco" w:cs="Monaco"/>
          <w:sz w:val="16"/>
          <w:szCs w:val="16"/>
        </w:rPr>
        <w:t>pro Lot 1950-2700 2</w:t>
      </w:r>
      <w:r w:rsidRPr="00850D6A">
        <w:rPr>
          <w:rFonts w:ascii="Monaco" w:hAnsi="Monaco" w:cs="Monaco"/>
          <w:sz w:val="16"/>
          <w:szCs w:val="16"/>
        </w:rPr>
        <w:t>100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501 Château Mouton Rothschild 3 Flaschen, 1982, in 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OHK pro Lot 2400-3000 2</w:t>
      </w:r>
      <w:r w:rsidRPr="00850D6A">
        <w:rPr>
          <w:rFonts w:ascii="Monaco" w:hAnsi="Monaco" w:cs="Monaco"/>
          <w:sz w:val="16"/>
          <w:szCs w:val="16"/>
          <w:lang w:val="en-US"/>
        </w:rPr>
        <w:t>700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502 Château Mouton Rothschild 11 Flaschen, 198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3, in OHK pro Lot 2750-3300 3</w:t>
      </w:r>
      <w:r w:rsidRPr="00850D6A">
        <w:rPr>
          <w:rFonts w:ascii="Monaco" w:hAnsi="Monaco" w:cs="Monaco"/>
          <w:sz w:val="16"/>
          <w:szCs w:val="16"/>
          <w:lang w:val="en-US"/>
        </w:rPr>
        <w:t>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503 Château Mouton Rothschild 1 Dutzend Flaschen, </w:t>
      </w:r>
      <w:r w:rsidR="00F9439A" w:rsidRPr="00850D6A">
        <w:rPr>
          <w:rFonts w:ascii="Monaco" w:hAnsi="Monaco" w:cs="Monaco"/>
          <w:sz w:val="16"/>
          <w:szCs w:val="16"/>
        </w:rPr>
        <w:t>1984,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2400-3000 3</w:t>
      </w:r>
      <w:r w:rsidRPr="00850D6A">
        <w:rPr>
          <w:rFonts w:ascii="Monaco" w:hAnsi="Monaco" w:cs="Monaco"/>
          <w:sz w:val="16"/>
          <w:szCs w:val="16"/>
        </w:rPr>
        <w:t>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</w:rPr>
        <w:t>504 Château Mouton Rothschild 1 Dutzend Flaschen, 1985,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  <w:lang w:val="de-CH"/>
        </w:rPr>
        <w:t>3000-3600 3</w:t>
      </w:r>
      <w:r w:rsidRPr="00850D6A">
        <w:rPr>
          <w:rFonts w:ascii="Monaco" w:hAnsi="Monaco" w:cs="Monaco"/>
          <w:sz w:val="16"/>
          <w:szCs w:val="16"/>
          <w:lang w:val="de-CH"/>
        </w:rPr>
        <w:t>600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505 Château Mouton Rothschild 3 Flaschen, 1986, pr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o Lot 1650-2100 1</w:t>
      </w:r>
      <w:r w:rsidRPr="00850D6A">
        <w:rPr>
          <w:rFonts w:ascii="Monaco" w:hAnsi="Monaco" w:cs="Monaco"/>
          <w:sz w:val="16"/>
          <w:szCs w:val="16"/>
          <w:lang w:val="en-US"/>
        </w:rPr>
        <w:t>700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506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1987,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2640-3300 3</w:t>
      </w:r>
      <w:r w:rsidRPr="00850D6A">
        <w:rPr>
          <w:rFonts w:ascii="Monaco" w:hAnsi="Monaco" w:cs="Monaco"/>
          <w:sz w:val="16"/>
          <w:szCs w:val="16"/>
        </w:rPr>
        <w:t>600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507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1988, OHK pro Dz. 3240-3900 3</w:t>
      </w:r>
      <w:r w:rsidRPr="00850D6A">
        <w:rPr>
          <w:rFonts w:ascii="Monaco" w:hAnsi="Monaco" w:cs="Monaco"/>
          <w:sz w:val="16"/>
          <w:szCs w:val="16"/>
        </w:rPr>
        <w:t>900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508 Château Mouton Rothschild 10 Flaschen, 1989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, in OHK pro Lot 2500-3300 3</w:t>
      </w:r>
      <w:r w:rsidRPr="00850D6A">
        <w:rPr>
          <w:rFonts w:ascii="Monaco" w:hAnsi="Monaco" w:cs="Monaco"/>
          <w:sz w:val="16"/>
          <w:szCs w:val="16"/>
          <w:lang w:val="en-US"/>
        </w:rPr>
        <w:t>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509 Château Mouton Rothschild 5 Flaschen, 1990, 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pro Lot 1250-1750 1</w:t>
      </w:r>
      <w:r w:rsidRPr="00850D6A">
        <w:rPr>
          <w:rFonts w:ascii="Monaco" w:hAnsi="Monaco" w:cs="Monaco"/>
          <w:sz w:val="16"/>
          <w:szCs w:val="16"/>
          <w:lang w:val="en-US"/>
        </w:rPr>
        <w:t>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510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1990, OHK pro Dz. 3240-3900 3</w:t>
      </w:r>
      <w:r w:rsidRPr="00850D6A">
        <w:rPr>
          <w:rFonts w:ascii="Monaco" w:hAnsi="Monaco" w:cs="Monaco"/>
          <w:sz w:val="16"/>
          <w:szCs w:val="16"/>
        </w:rPr>
        <w:t>900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511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1991, OHK pro Dz. 3000-3600 3</w:t>
      </w:r>
      <w:r w:rsidRPr="00850D6A">
        <w:rPr>
          <w:rFonts w:ascii="Monaco" w:hAnsi="Monaco" w:cs="Monaco"/>
          <w:sz w:val="16"/>
          <w:szCs w:val="16"/>
        </w:rPr>
        <w:t>700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</w:rPr>
        <w:t>512 Château Mouton Rothschild 1 Dutze</w:t>
      </w:r>
      <w:r w:rsidR="00F9439A" w:rsidRPr="00850D6A">
        <w:rPr>
          <w:rFonts w:ascii="Monaco" w:hAnsi="Monaco" w:cs="Monaco"/>
          <w:sz w:val="16"/>
          <w:szCs w:val="16"/>
        </w:rPr>
        <w:t xml:space="preserve">nd Flaschen, 1992, OHK pro Dz. </w:t>
      </w:r>
      <w:r w:rsidR="00F9439A" w:rsidRPr="00850D6A">
        <w:rPr>
          <w:rFonts w:ascii="Monaco" w:hAnsi="Monaco" w:cs="Monaco"/>
          <w:sz w:val="16"/>
          <w:szCs w:val="16"/>
          <w:lang w:val="de-CH"/>
        </w:rPr>
        <w:t>2700-3300 3</w:t>
      </w:r>
      <w:r w:rsidRPr="00850D6A">
        <w:rPr>
          <w:rFonts w:ascii="Monaco" w:hAnsi="Monaco" w:cs="Monaco"/>
          <w:sz w:val="16"/>
          <w:szCs w:val="16"/>
          <w:lang w:val="de-CH"/>
        </w:rPr>
        <w:t>700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513 Château Mouton Rothschild 6 Flaschen, 1993,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in 1r OHK pro Lot 1500-1800 2</w:t>
      </w:r>
      <w:r w:rsidRPr="00850D6A">
        <w:rPr>
          <w:rFonts w:ascii="Monaco" w:hAnsi="Monaco" w:cs="Monaco"/>
          <w:sz w:val="16"/>
          <w:szCs w:val="16"/>
          <w:lang w:val="en-US"/>
        </w:rPr>
        <w:t>000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514 Château Mouton Rothschild 11 Flaschen, 19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94, in OHK pro Lot 2420-3300 3</w:t>
      </w:r>
      <w:r w:rsidRPr="00850D6A">
        <w:rPr>
          <w:rFonts w:ascii="Monaco" w:hAnsi="Monaco" w:cs="Monaco"/>
          <w:sz w:val="16"/>
          <w:szCs w:val="16"/>
          <w:lang w:val="en-US"/>
        </w:rPr>
        <w:t>450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515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1995,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3240-3900 4</w:t>
      </w:r>
      <w:r w:rsidRPr="00850D6A">
        <w:rPr>
          <w:rFonts w:ascii="Monaco" w:hAnsi="Monaco" w:cs="Monaco"/>
          <w:sz w:val="16"/>
          <w:szCs w:val="16"/>
        </w:rPr>
        <w:t>500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516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1996,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4500-5400 4</w:t>
      </w:r>
      <w:r w:rsidRPr="00850D6A">
        <w:rPr>
          <w:rFonts w:ascii="Monaco" w:hAnsi="Monaco" w:cs="Monaco"/>
          <w:sz w:val="16"/>
          <w:szCs w:val="16"/>
        </w:rPr>
        <w:t>510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517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1997,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3240-3900 3</w:t>
      </w:r>
      <w:r w:rsidRPr="00850D6A">
        <w:rPr>
          <w:rFonts w:ascii="Monaco" w:hAnsi="Monaco" w:cs="Monaco"/>
          <w:sz w:val="16"/>
          <w:szCs w:val="16"/>
        </w:rPr>
        <w:t>800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518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1998,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</w:rPr>
        <w:t>3600-4500 4</w:t>
      </w:r>
      <w:r w:rsidRPr="00850D6A">
        <w:rPr>
          <w:rFonts w:ascii="Monaco" w:hAnsi="Monaco" w:cs="Monaco"/>
          <w:sz w:val="16"/>
          <w:szCs w:val="16"/>
        </w:rPr>
        <w:t>420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519 Château Mouton Rothschild 1 Dutzend Flaschen, 1999,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3300-4200 4200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520 Château Mouton Rothschild 10 Flaschen, 2000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12000-15000 13</w:t>
      </w:r>
      <w:r w:rsidRPr="00850D6A">
        <w:rPr>
          <w:rFonts w:ascii="Monaco" w:hAnsi="Monaco" w:cs="Monaco"/>
          <w:sz w:val="16"/>
          <w:szCs w:val="16"/>
          <w:lang w:val="en-US"/>
        </w:rPr>
        <w:t>500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</w:rPr>
        <w:t>521 Château Mouton Rothschild 1 Dutzend Flaschen,</w:t>
      </w:r>
      <w:r w:rsidR="00F9439A" w:rsidRPr="00850D6A">
        <w:rPr>
          <w:rFonts w:ascii="Monaco" w:hAnsi="Monaco" w:cs="Monaco"/>
          <w:sz w:val="16"/>
          <w:szCs w:val="16"/>
        </w:rPr>
        <w:t xml:space="preserve"> 2001,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3300-4200 4</w:t>
      </w:r>
      <w:r w:rsidRPr="00850D6A">
        <w:rPr>
          <w:rFonts w:ascii="Monaco" w:hAnsi="Monaco" w:cs="Monaco"/>
          <w:sz w:val="16"/>
          <w:szCs w:val="16"/>
          <w:lang w:val="en-US"/>
        </w:rPr>
        <w:t>020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522 Château Mouton Rothschild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6 Flaschen, 2004, OHK pro Lot </w:t>
      </w:r>
      <w:r w:rsidRPr="00850D6A">
        <w:rPr>
          <w:rFonts w:ascii="Monaco" w:hAnsi="Monaco" w:cs="Monaco"/>
          <w:sz w:val="16"/>
          <w:szCs w:val="16"/>
          <w:lang w:val="en-US"/>
        </w:rPr>
        <w:t>1800-24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00 2</w:t>
      </w:r>
      <w:r w:rsidRPr="00850D6A">
        <w:rPr>
          <w:rFonts w:ascii="Monaco" w:hAnsi="Monaco" w:cs="Monaco"/>
          <w:sz w:val="16"/>
          <w:szCs w:val="16"/>
          <w:lang w:val="en-US"/>
        </w:rPr>
        <w:t>000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523 Château Mouton Rothschild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6 Flaschen, 2004, OHK pro Lot 1800-2400 2</w:t>
      </w:r>
      <w:r w:rsidRPr="00850D6A">
        <w:rPr>
          <w:rFonts w:ascii="Monaco" w:hAnsi="Monaco" w:cs="Monaco"/>
          <w:sz w:val="16"/>
          <w:szCs w:val="16"/>
          <w:lang w:val="en-US"/>
        </w:rPr>
        <w:t>000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524 Château Mouton Rothschild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6 Flaschen, 2004, OHK pro Lot 1800-2400 2</w:t>
      </w:r>
      <w:r w:rsidRPr="00850D6A">
        <w:rPr>
          <w:rFonts w:ascii="Monaco" w:hAnsi="Monaco" w:cs="Monaco"/>
          <w:sz w:val="16"/>
          <w:szCs w:val="16"/>
          <w:lang w:val="en-US"/>
        </w:rPr>
        <w:t>000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525 Georg Fromm 3 Flaschen, 2010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120-180 -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526 Georg Fromm 6 Flaschen,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240-360 -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527 Georg Fromm 3 Flaschen, 2008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528 Georg Fromm 3 Flaschen, 2009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529 Georg Fromm 3 Flaschen,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530 Chardonnay, Gantenbein, 1 Flasche, 2008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140-200 180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531 </w:t>
      </w:r>
      <w:r w:rsidR="00B05F1A" w:rsidRPr="00850D6A">
        <w:rPr>
          <w:rFonts w:ascii="Monaco" w:hAnsi="Monaco" w:cs="Monaco"/>
          <w:sz w:val="16"/>
          <w:szCs w:val="16"/>
        </w:rPr>
        <w:t xml:space="preserve">Blaufränkisch Mariental, </w:t>
      </w:r>
      <w:r w:rsidRPr="00850D6A">
        <w:rPr>
          <w:rFonts w:ascii="Monaco" w:hAnsi="Monaco" w:cs="Monaco"/>
          <w:sz w:val="16"/>
          <w:szCs w:val="16"/>
        </w:rPr>
        <w:t>Ernst Triebaumer 6 Flaschen, 2007,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360-480 360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532 </w:t>
      </w:r>
      <w:r w:rsidR="00B05F1A" w:rsidRPr="00850D6A">
        <w:rPr>
          <w:rFonts w:ascii="Monaco" w:hAnsi="Monaco" w:cs="Monaco"/>
          <w:sz w:val="16"/>
          <w:szCs w:val="16"/>
        </w:rPr>
        <w:t xml:space="preserve">Blaufränkisch Mariental, </w:t>
      </w:r>
      <w:r w:rsidRPr="00850D6A">
        <w:rPr>
          <w:rFonts w:ascii="Monaco" w:hAnsi="Monaco" w:cs="Monaco"/>
          <w:sz w:val="16"/>
          <w:szCs w:val="16"/>
        </w:rPr>
        <w:t>Ernst Triebaumer 6 Flaschen, 2011,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300-420 -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533 Chardonnay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Kongsgaard 6 Flaschen, 2012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540-720 530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534 Chardonnay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Kongsgaard 6 Flaschen, 2012, in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540-720 530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535 Chardonnay </w:t>
      </w:r>
      <w:proofErr w:type="gramStart"/>
      <w:r w:rsidRPr="00850D6A">
        <w:rPr>
          <w:rFonts w:ascii="Monaco" w:hAnsi="Monaco" w:cs="Monaco"/>
          <w:sz w:val="16"/>
          <w:szCs w:val="16"/>
          <w:lang w:val="en-US"/>
        </w:rPr>
        <w:t>The</w:t>
      </w:r>
      <w:proofErr w:type="gramEnd"/>
      <w:r w:rsidRPr="00850D6A">
        <w:rPr>
          <w:rFonts w:ascii="Monaco" w:hAnsi="Monaco" w:cs="Monaco"/>
          <w:sz w:val="16"/>
          <w:szCs w:val="16"/>
          <w:lang w:val="en-US"/>
        </w:rPr>
        <w:t xml:space="preserve"> Judge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Kongsgaard 1 Flasche, 2012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300-500 280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536 Chardonnay </w:t>
      </w:r>
      <w:proofErr w:type="gramStart"/>
      <w:r w:rsidRPr="00850D6A">
        <w:rPr>
          <w:rFonts w:ascii="Monaco" w:hAnsi="Monaco" w:cs="Monaco"/>
          <w:sz w:val="16"/>
          <w:szCs w:val="16"/>
          <w:lang w:val="en-US"/>
        </w:rPr>
        <w:t>The</w:t>
      </w:r>
      <w:proofErr w:type="gramEnd"/>
      <w:r w:rsidRPr="00850D6A">
        <w:rPr>
          <w:rFonts w:ascii="Monaco" w:hAnsi="Monaco" w:cs="Monaco"/>
          <w:sz w:val="16"/>
          <w:szCs w:val="16"/>
          <w:lang w:val="en-US"/>
        </w:rPr>
        <w:t xml:space="preserve"> Judge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Kongsgaard 1 Flasche, 2013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550-700 580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537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Cabernet Sauvignon Ark Vineyard, </w:t>
      </w:r>
      <w:r w:rsidRPr="00850D6A">
        <w:rPr>
          <w:rFonts w:ascii="Monaco" w:hAnsi="Monaco" w:cs="Monaco"/>
          <w:sz w:val="16"/>
          <w:szCs w:val="16"/>
          <w:lang w:val="en-US"/>
        </w:rPr>
        <w:t>Hundred Acre 3 Flaschen,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900-1200 780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538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Cabernet Sauvignon Kayli Morgan Vineyard, </w:t>
      </w:r>
      <w:r w:rsidRPr="00850D6A">
        <w:rPr>
          <w:rFonts w:ascii="Monaco" w:hAnsi="Monaco" w:cs="Monaco"/>
          <w:sz w:val="16"/>
          <w:szCs w:val="16"/>
          <w:lang w:val="en-US"/>
        </w:rPr>
        <w:t>Hundred Acre 2 Flaschen,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600-800 480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539 White Blend Backward Forward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Manfred Krankl, 1 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300-500 200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540 White Blend Backward Forward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Manfred Krankl, 1 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300-500 200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541 Syrah Imposter McCoy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Manfred Krankl, 1 Flasche, 1997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700-1000 550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542 Mr. K Viognier TBA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Manfred Krankl, 1 3/8 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100-150 -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543 Mr. K Viognier TBA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Manfred Krankl, 1 3/8 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100-150 -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F9439A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544 Red Blend Broken Stones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Manfred Krankl, 1 Flasche, 2007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150-220 150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545 Syrah James Berry Vineyard Bone Rock, Saxum Vineyards 1 Flasche, 2007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200-350 190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546 Screaming Eagle 3 Flaschen, 2013, OHK 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>pro Lot 6600-7500 6</w:t>
      </w:r>
      <w:r w:rsidRPr="00850D6A">
        <w:rPr>
          <w:rFonts w:ascii="Monaco" w:hAnsi="Monaco" w:cs="Monaco"/>
          <w:sz w:val="16"/>
          <w:szCs w:val="16"/>
          <w:lang w:val="en-US"/>
        </w:rPr>
        <w:t>800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548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Vigna d'Alceo, </w:t>
      </w:r>
      <w:r w:rsidRPr="00850D6A">
        <w:rPr>
          <w:rFonts w:ascii="Monaco" w:hAnsi="Monaco" w:cs="Monaco"/>
          <w:sz w:val="16"/>
          <w:szCs w:val="16"/>
          <w:lang w:val="en-US"/>
        </w:rPr>
        <w:t>Castello dei Ram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polla 3 Flaschen, 2001 pro Lot </w:t>
      </w:r>
      <w:r w:rsidRPr="00850D6A">
        <w:rPr>
          <w:rFonts w:ascii="Monaco" w:hAnsi="Monaco" w:cs="Monaco"/>
          <w:sz w:val="16"/>
          <w:szCs w:val="16"/>
          <w:lang w:val="en-US"/>
        </w:rPr>
        <w:t>330-450 280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549 Solaia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Piero Ant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inori 2 Flaschen, 1999 pro Lot </w:t>
      </w:r>
      <w:r w:rsidRPr="00850D6A">
        <w:rPr>
          <w:rFonts w:ascii="Monaco" w:hAnsi="Monaco" w:cs="Monaco"/>
          <w:sz w:val="16"/>
          <w:szCs w:val="16"/>
          <w:lang w:val="en-US"/>
        </w:rPr>
        <w:t>270-400 260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550 Solaia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Piero Antinori 1 Flasche, 2001 pro 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Lot </w:t>
      </w:r>
      <w:r w:rsidRPr="00850D6A">
        <w:rPr>
          <w:rFonts w:ascii="Monaco" w:hAnsi="Monaco" w:cs="Monaco"/>
          <w:sz w:val="16"/>
          <w:szCs w:val="16"/>
          <w:lang w:val="en-US"/>
        </w:rPr>
        <w:t>150-200 160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551 Solaia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Piero Antinori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1 Magnumflasche, 2001 pro Lot </w:t>
      </w:r>
      <w:r w:rsidRPr="00850D6A">
        <w:rPr>
          <w:rFonts w:ascii="Monaco" w:hAnsi="Monaco" w:cs="Monaco"/>
          <w:sz w:val="16"/>
          <w:szCs w:val="16"/>
          <w:lang w:val="en-US"/>
        </w:rPr>
        <w:t>330-400 320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552 Saffredi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Fattoria Le Pupille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1 Magnumflasche, 1995 pro Lot </w:t>
      </w:r>
      <w:r w:rsidRPr="00850D6A">
        <w:rPr>
          <w:rFonts w:ascii="Monaco" w:hAnsi="Monaco" w:cs="Monaco"/>
          <w:sz w:val="16"/>
          <w:szCs w:val="16"/>
          <w:lang w:val="en-US"/>
        </w:rPr>
        <w:t>120-200 130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553 Saffredi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Fattoria Le Pupille</w:t>
      </w:r>
      <w:r w:rsidR="00F9439A" w:rsidRPr="00850D6A">
        <w:rPr>
          <w:rFonts w:ascii="Monaco" w:hAnsi="Monaco" w:cs="Monaco"/>
          <w:sz w:val="16"/>
          <w:szCs w:val="16"/>
          <w:lang w:val="en-US"/>
        </w:rPr>
        <w:t xml:space="preserve"> 1 Magnumflasche, 2001 pro Lot </w:t>
      </w:r>
      <w:r w:rsidRPr="00850D6A">
        <w:rPr>
          <w:rFonts w:ascii="Monaco" w:hAnsi="Monaco" w:cs="Monaco"/>
          <w:sz w:val="16"/>
          <w:szCs w:val="16"/>
          <w:lang w:val="en-US"/>
        </w:rPr>
        <w:t>120-200 130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554 Sassicaia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Tenuta San Guido 4 Flaschen,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520-680 620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555 Sassicaia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Tenuta San Guido 1 Magnumflasche,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300-400 240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556 Sassicaia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Tenuta San Guido 1 Magnumflasche, 2001,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330-400 350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557 Sassicaia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Tenuta San Guido 1 Magnumflasche,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350-500 420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558 Ornellaia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2 Flaschen,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300-450 270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559 Ornellaia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1 Flasche, 1999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130-160 120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560 Ornellaia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1 Flasche, 2000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130-160 100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561 Ornellaia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1 Flasche,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150-180 140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562 Cont`Ugo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Guado al Tasso 1 Doppelmagnum,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200-300 180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563 Cont`Ugo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Guado al Tasso 1 Doppelmagnum,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200-300 180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564 Eneo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05F1A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565 </w:t>
      </w:r>
      <w:proofErr w:type="gramStart"/>
      <w:r w:rsidRPr="00850D6A">
        <w:rPr>
          <w:rFonts w:ascii="Monaco" w:hAnsi="Monaco" w:cs="Monaco"/>
          <w:sz w:val="16"/>
          <w:szCs w:val="16"/>
          <w:lang w:val="en-US"/>
        </w:rPr>
        <w:t>Nardo,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Montepeloso</w:t>
      </w:r>
      <w:proofErr w:type="gramEnd"/>
      <w:r w:rsidR="002571D5" w:rsidRPr="00850D6A">
        <w:rPr>
          <w:rFonts w:ascii="Monaco" w:hAnsi="Monaco" w:cs="Monaco"/>
          <w:sz w:val="16"/>
          <w:szCs w:val="16"/>
          <w:lang w:val="en-US"/>
        </w:rPr>
        <w:t xml:space="preserve"> 6 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420-540 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566 Nardo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3 Magnumflaschen,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480-600 290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567 Nardo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1 Doppelmagnum,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lastRenderedPageBreak/>
        <w:t>568 Gabbro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1 Magnumflasche,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180-250 130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569 Gabbro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1 Magnumflasche,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180-250 130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570 Gabbro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1 Magnumflasche,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180-250 140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571 Gabbro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1 Doppelmagnum,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400-600 280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572 Gabbro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Montepeloso 1 Impérialflasche,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800-1200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573 Redigaffi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Tua Rita 1 Salmanazar, 2012,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1800-2500 1600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574 I Sodi di San Niccolò Castellare 6 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240-330 240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575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 Barbera d'Alba Cascina Francia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Giacomo Conterno 3 Magnumflaschen,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576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Barbera d'Alba Cascina Francia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Giacomo Conterno 3 Magnumflaschen,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577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Barbera d'Alba Cascina Francia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Giacomo Conterno 3 Magnumflaschen,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578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Barbera d'Alba Cascina Francia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Giacomo Conterno 3 Magnumflaschen, 2013,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579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Barolo riserva Fossati Case Nere</w:t>
      </w:r>
      <w:r w:rsidRPr="00850D6A">
        <w:rPr>
          <w:rFonts w:ascii="Monaco" w:hAnsi="Monaco" w:cs="Monaco"/>
          <w:sz w:val="16"/>
          <w:szCs w:val="16"/>
          <w:lang w:val="en-US"/>
        </w:rPr>
        <w:t>, Robert Voerzio 3 Flaschen, 2004,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480-600 520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580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Barolo Cascina Francia, G</w:t>
      </w:r>
      <w:r w:rsidRPr="00850D6A">
        <w:rPr>
          <w:rFonts w:ascii="Monaco" w:hAnsi="Monaco" w:cs="Monaco"/>
          <w:sz w:val="16"/>
          <w:szCs w:val="16"/>
          <w:lang w:val="en-US"/>
        </w:rPr>
        <w:t>iacomo Conterno 2 Magnumflaschen, 2011,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600-900 500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581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Barolo Cascina Francia, </w:t>
      </w:r>
      <w:r w:rsidRPr="00850D6A">
        <w:rPr>
          <w:rFonts w:ascii="Monaco" w:hAnsi="Monaco" w:cs="Monaco"/>
          <w:sz w:val="16"/>
          <w:szCs w:val="16"/>
          <w:lang w:val="en-US"/>
        </w:rPr>
        <w:t>Giacomo Conterno 1 Doppelmagnum, 2011,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600-1000 480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582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Barolo Castiglionie</w:t>
      </w:r>
      <w:r w:rsidRPr="00850D6A">
        <w:rPr>
          <w:rFonts w:ascii="Monaco" w:hAnsi="Monaco" w:cs="Monaco"/>
          <w:sz w:val="16"/>
          <w:szCs w:val="16"/>
          <w:lang w:val="en-US"/>
        </w:rPr>
        <w:t>, Vietti 3 Magnumflaschen,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210-300 180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584 Recioto della Valpolicella, Romano Dal Forno 5 3/8 Flaschen, 1988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650-850 500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585 Côte Rôtie la Mordorée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Michel Chapoutier 6 Flaschen, 1995,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420-600 340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586 Château Prieure Lichine,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18 Flaschen, 1992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300-420 260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587 Château Smith Haut Lafitte rouge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6 Flaschen, 1989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360-540 300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F9439A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588 Château Canon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11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Flaschen, 1985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550-880 450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</w:rPr>
        <w:t>589 Château Laville Haut Brion 1 Dutzend Flaschen, 1999,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F9439A" w:rsidRPr="00850D6A">
        <w:rPr>
          <w:rFonts w:ascii="Monaco" w:hAnsi="Monaco" w:cs="Monaco"/>
          <w:sz w:val="16"/>
          <w:szCs w:val="16"/>
          <w:lang w:val="fr-CH"/>
        </w:rPr>
        <w:t>1200-1560 1</w:t>
      </w:r>
      <w:r w:rsidRPr="00850D6A">
        <w:rPr>
          <w:rFonts w:ascii="Monaco" w:hAnsi="Monaco" w:cs="Monaco"/>
          <w:sz w:val="16"/>
          <w:szCs w:val="16"/>
          <w:lang w:val="fr-CH"/>
        </w:rPr>
        <w:t>100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590 Château Pape Clément blanc</w:t>
      </w:r>
      <w:r w:rsidR="00F9439A" w:rsidRPr="00850D6A">
        <w:rPr>
          <w:rFonts w:ascii="Monaco" w:hAnsi="Monaco" w:cs="Monaco"/>
          <w:sz w:val="16"/>
          <w:szCs w:val="16"/>
          <w:lang w:val="fr-CH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fr-CH"/>
        </w:rPr>
        <w:t>6 Flaschen, 2003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420-600 300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591</w:t>
      </w:r>
      <w:r w:rsidR="00B05F1A" w:rsidRPr="00850D6A">
        <w:rPr>
          <w:rFonts w:ascii="Monaco" w:hAnsi="Monaco" w:cs="Monaco"/>
          <w:sz w:val="16"/>
          <w:szCs w:val="16"/>
        </w:rPr>
        <w:t xml:space="preserve"> Riesling G-Max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Keller, 3 Flaschen, 2007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700-1000 -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F9439A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592 Chambertin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Domaine Armand Ro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usseau 1 Flasche, 2007 pro Lot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550-800 600</w:t>
      </w:r>
    </w:p>
    <w:p w:rsidR="002571D5" w:rsidRPr="00850D6A" w:rsidRDefault="00F9439A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593 Chambertin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Domaine Armand Rousseau 1 Flasche, 2008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550-800 680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594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Armand Rousseau 1 Flasche, 2009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900-1200 880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595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Armand Rousseau 1 Flasche, 2010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1000-1300 1100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596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Armand Rousseau 1 Flasche,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600-900 620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597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Armand Rousseau 1 Flasche, 2012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750-1100 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598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Chambolle Musigny les Amoureuses, </w:t>
      </w:r>
      <w:r w:rsidRPr="00850D6A">
        <w:rPr>
          <w:rFonts w:ascii="Monaco" w:hAnsi="Monaco" w:cs="Monaco"/>
          <w:sz w:val="16"/>
          <w:szCs w:val="16"/>
          <w:lang w:val="en-US"/>
        </w:rPr>
        <w:t>Comte de Vogüe 1 Magnumflasche, 2005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1200-1500 1300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599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Chambolle Musigny les Amoureuses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Comte de Vogüe 1 Magnumflasche, 2009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200-1500 1400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600 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>Chambolle Musigny les Amoureuses</w:t>
      </w:r>
      <w:r w:rsidR="00B05F1A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Comte de Vogüe 1 Magnumflasche, 2013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1000-1300 1200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602 Musigny Vieilles Vignes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="00EE1F39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Comte de Vogüe, 1 Magnumflasche, 1983,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700-1500 800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603 Musigny Vieilles Vignes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>,</w:t>
      </w:r>
      <w:r w:rsidR="00EE1F39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Comte de Vogüe, 1 Magnumflasche, 1983,</w:t>
      </w:r>
      <w:r w:rsidR="00D022B4" w:rsidRPr="00850D6A">
        <w:rPr>
          <w:rFonts w:ascii="Monaco" w:hAnsi="Monaco" w:cs="Monaco"/>
          <w:sz w:val="16"/>
          <w:szCs w:val="16"/>
          <w:lang w:val="fr-CH"/>
        </w:rPr>
        <w:t xml:space="preserve">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D022B4" w:rsidRPr="00850D6A">
        <w:rPr>
          <w:rFonts w:ascii="Monaco" w:hAnsi="Monaco" w:cs="Monaco"/>
          <w:sz w:val="16"/>
          <w:szCs w:val="16"/>
          <w:lang w:val="fr-CH"/>
        </w:rPr>
        <w:t>700-1500 1</w:t>
      </w:r>
      <w:r w:rsidRPr="00850D6A">
        <w:rPr>
          <w:rFonts w:ascii="Monaco" w:hAnsi="Monaco" w:cs="Monaco"/>
          <w:sz w:val="16"/>
          <w:szCs w:val="16"/>
          <w:lang w:val="fr-CH"/>
        </w:rPr>
        <w:t>000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05 Château Lascombes Margaux,</w:t>
      </w:r>
      <w:r w:rsidRPr="00850D6A">
        <w:rPr>
          <w:rFonts w:ascii="Monaco" w:hAnsi="Monaco" w:cs="Monaco"/>
          <w:sz w:val="16"/>
          <w:szCs w:val="16"/>
          <w:lang w:val="en-US"/>
        </w:rPr>
        <w:t>4 Flaschen, 2000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240-320 220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606 Château Lascombes Margau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x,</w:t>
      </w:r>
      <w:r w:rsidRPr="00850D6A">
        <w:rPr>
          <w:rFonts w:ascii="Monaco" w:hAnsi="Monaco" w:cs="Monaco"/>
          <w:sz w:val="16"/>
          <w:szCs w:val="16"/>
          <w:lang w:val="en-US"/>
        </w:rPr>
        <w:t>5 Flaschen, 2002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175-250 140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D022B4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607 Château du Tertre Margaux,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2 Flaschen, 2001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90- 120 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609 Château La Lagune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8 Flaschen, 1999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200-280 160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610 Château La Lagune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 Flaschen, 2002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180-240 140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611 Château Pichon Lalande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 Flaschen, 2002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280-400 280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615 Château Léoville Poyferré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 Flaschen, 2000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270-360 420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616 Château Léoville Poyferré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 Flaschen, 2001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200-300 230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617 Château Léoville Poyferré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 Flaschen, 2002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180-270 190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618 Château Du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>cru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Beaucaillou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 Flaschen, 1994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120-180 110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619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Cos d'Estournel, </w:t>
      </w:r>
      <w:r w:rsidRPr="00850D6A">
        <w:rPr>
          <w:rFonts w:ascii="Monaco" w:hAnsi="Monaco" w:cs="Monaco"/>
          <w:sz w:val="16"/>
          <w:szCs w:val="16"/>
          <w:lang w:val="fr-CH"/>
        </w:rPr>
        <w:t>6 Flaschen, 2001,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510-660 500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  <w:lang w:val="fr-CH"/>
        </w:rPr>
        <w:t>6 Flaschen, 2002,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450-540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500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621 Château Montrose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 Flaschen, 2002,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330-420 310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626 Château La Gaffelière 9 Flaschen, 2001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450-640 -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627 Château La Gaffelière 9 Flaschen, 2002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360-440 -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628 Château Clinet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 Flaschen, 2004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240-320 190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629 Vieux Château Certan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 Flaschen, 2002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225-300 180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630 Cuvée Quintessence Château squie 6 Flaschen, 2012, OC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120-180 120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631 Cuvée Quintessence Château squie 1 Dutzend Flaschen, 2012, 6er OC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240-360 -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632 La Porte du Ciel Château de la Négly 3 Magnumflaschen, 2005,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450-600 420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633 La Porte du Ciel Château de la Négly 3 Magnumflaschen, 2005,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450-600 400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634 Clos des Truffiers Château de la Négly 3 Magnumflaschen, 2005,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750-960 700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635 Clos des Truffiers Château de la Négly 3 Magnumflaschen, 2005,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750-960 700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636 Château La Tour Carnet Haut Médoc, Bernard Magrez 1 Dutzend Flaschen, 2010,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300-420 280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637 Château La Tour Carnet Haut Médoc, Bernard Magrez 1 Dutzend Flaschen, 2010,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300-420 280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638 Clos du Jaugueyron Margaux, Michel Théron 1 Dutzend Flaschen, 2009,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480-660 460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de-CH"/>
        </w:rPr>
        <w:t xml:space="preserve">639 </w:t>
      </w:r>
      <w:r w:rsidR="00EE1F39" w:rsidRPr="00850D6A">
        <w:rPr>
          <w:rFonts w:ascii="Monaco" w:hAnsi="Monaco" w:cs="Monaco"/>
          <w:sz w:val="16"/>
          <w:szCs w:val="16"/>
          <w:lang w:val="de-CH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1 Dutzend Flaschen, 2010, OHK pro Dz.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7200-9600 6800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640 Château Grand Puy Lacoste 6 Flaschen,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480- 600 500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641 Château Grand Puy Lacoste 6 Flaschen,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480-600 500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642 Château Grand Puy Lacoste 6 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420- 540 480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643 Château Grand Puy Lacoste 6 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420-540 440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644 Château Lynch Bages 3 Magnumflaschen,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645 Château Pichon Lalande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Dutzend Flaschen, 2010, OHK pro Dz.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1320-1560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1500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lastRenderedPageBreak/>
        <w:t>646 Château Pichon Lalande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2010,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1320-1560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1400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647 Château Montrose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2010,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7200-9600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1940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648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</w:rPr>
        <w:t>1 Dutzend Flaschen, 2006,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1080-1440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649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</w:rPr>
        <w:t>1 Flasche,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250-350 230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  <w:lang w:val="en-US"/>
        </w:rPr>
        <w:t>1 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250-350 230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651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  <w:lang w:val="en-US"/>
        </w:rPr>
        <w:t>1 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250-350 230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652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</w:rPr>
        <w:t>3 Flaschen,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750-1050 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653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B05F1A" w:rsidRPr="00850D6A">
        <w:rPr>
          <w:rFonts w:ascii="Monaco" w:hAnsi="Monaco" w:cs="Monaco"/>
          <w:sz w:val="16"/>
          <w:szCs w:val="16"/>
          <w:lang w:val="fr-CH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</w:rPr>
        <w:t>6 Flaschen,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1500-2100 1700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654 Château Calon Ségur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</w:t>
      </w:r>
      <w:r w:rsidR="00D022B4" w:rsidRPr="00850D6A">
        <w:rPr>
          <w:rFonts w:ascii="Monaco" w:hAnsi="Monaco" w:cs="Monaco"/>
          <w:sz w:val="16"/>
          <w:szCs w:val="16"/>
        </w:rPr>
        <w:t xml:space="preserve"> 2010,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D022B4" w:rsidRPr="00850D6A">
        <w:rPr>
          <w:rFonts w:ascii="Monaco" w:hAnsi="Monaco" w:cs="Monaco"/>
          <w:sz w:val="16"/>
          <w:szCs w:val="16"/>
        </w:rPr>
        <w:t>960-1320 1</w:t>
      </w:r>
      <w:r w:rsidRPr="00850D6A">
        <w:rPr>
          <w:rFonts w:ascii="Monaco" w:hAnsi="Monaco" w:cs="Monaco"/>
          <w:sz w:val="16"/>
          <w:szCs w:val="16"/>
        </w:rPr>
        <w:t>000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655 Châ</w:t>
      </w:r>
      <w:r w:rsidR="00D022B4" w:rsidRPr="00850D6A">
        <w:rPr>
          <w:rFonts w:ascii="Monaco" w:hAnsi="Monaco" w:cs="Monaco"/>
          <w:sz w:val="16"/>
          <w:szCs w:val="16"/>
        </w:rPr>
        <w:t>teau Malartic-Lagravière rouge</w:t>
      </w:r>
      <w:r w:rsidRPr="00850D6A">
        <w:rPr>
          <w:rFonts w:ascii="Monaco" w:hAnsi="Monaco" w:cs="Monaco"/>
          <w:sz w:val="16"/>
          <w:szCs w:val="16"/>
        </w:rPr>
        <w:t>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2010, OH</w:t>
      </w:r>
      <w:r w:rsidR="00D022B4" w:rsidRPr="00850D6A">
        <w:rPr>
          <w:rFonts w:ascii="Monaco" w:hAnsi="Monaco" w:cs="Monaco"/>
          <w:sz w:val="16"/>
          <w:szCs w:val="16"/>
        </w:rPr>
        <w:t xml:space="preserve">K pro Dz. </w:t>
      </w:r>
      <w:r w:rsidRPr="00850D6A">
        <w:rPr>
          <w:rFonts w:ascii="Monaco" w:hAnsi="Monaco" w:cs="Monaco"/>
          <w:sz w:val="16"/>
          <w:szCs w:val="16"/>
        </w:rPr>
        <w:t>480-660 500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656 Château Haut Bailly</w:t>
      </w:r>
      <w:r w:rsidR="00FA66EB" w:rsidRPr="00850D6A">
        <w:rPr>
          <w:rFonts w:ascii="Monaco" w:hAnsi="Monaco" w:cs="Monaco"/>
          <w:sz w:val="16"/>
          <w:szCs w:val="16"/>
        </w:rPr>
        <w:t xml:space="preserve">, </w:t>
      </w:r>
      <w:r w:rsidRPr="00850D6A">
        <w:rPr>
          <w:rFonts w:ascii="Monaco" w:hAnsi="Monaco" w:cs="Monaco"/>
          <w:sz w:val="16"/>
          <w:szCs w:val="16"/>
        </w:rPr>
        <w:t>6 Flaschen, 2010,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720-960 750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657 Château Haut Bailly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6 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720-960 750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658 Château La Mission Haut Brion</w:t>
      </w:r>
      <w:r w:rsidR="00FA66EB" w:rsidRPr="00850D6A">
        <w:rPr>
          <w:rFonts w:ascii="Monaco" w:hAnsi="Monaco" w:cs="Monaco"/>
          <w:sz w:val="16"/>
          <w:szCs w:val="16"/>
        </w:rPr>
        <w:t xml:space="preserve">, </w:t>
      </w:r>
      <w:r w:rsidRPr="00850D6A">
        <w:rPr>
          <w:rFonts w:ascii="Monaco" w:hAnsi="Monaco" w:cs="Monaco"/>
          <w:sz w:val="16"/>
          <w:szCs w:val="16"/>
        </w:rPr>
        <w:t>1 Dutzend Flaschen, 2007,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2400-3600 1800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659 Château Haut Brion 1 Dutzend Flaschen, 2011,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3300-3900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660 Château Faugères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6 Flaschen, 2000, </w:t>
      </w:r>
      <w:r w:rsidR="00D022B4" w:rsidRPr="00850D6A">
        <w:rPr>
          <w:rFonts w:ascii="Monaco" w:hAnsi="Monaco" w:cs="Monaco"/>
          <w:sz w:val="16"/>
          <w:szCs w:val="16"/>
        </w:rPr>
        <w:t xml:space="preserve">OHK </w:t>
      </w:r>
      <w:r w:rsidRPr="00850D6A">
        <w:rPr>
          <w:rFonts w:ascii="Monaco" w:hAnsi="Monaco" w:cs="Monaco"/>
          <w:sz w:val="16"/>
          <w:szCs w:val="16"/>
        </w:rPr>
        <w:t>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210-300 180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661 Château Faugères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6 Flaschen, 2000, </w:t>
      </w:r>
      <w:r w:rsidR="00D022B4" w:rsidRPr="00850D6A">
        <w:rPr>
          <w:rFonts w:ascii="Monaco" w:hAnsi="Monaco" w:cs="Monaco"/>
          <w:sz w:val="16"/>
          <w:szCs w:val="16"/>
        </w:rPr>
        <w:t xml:space="preserve">OHK </w:t>
      </w:r>
      <w:r w:rsidRPr="00850D6A">
        <w:rPr>
          <w:rFonts w:ascii="Monaco" w:hAnsi="Monaco" w:cs="Monaco"/>
          <w:sz w:val="16"/>
          <w:szCs w:val="16"/>
        </w:rPr>
        <w:t>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210-300 180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662 Château Faugères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6 Flaschen, 2000, </w:t>
      </w:r>
      <w:r w:rsidR="00D022B4" w:rsidRPr="00850D6A">
        <w:rPr>
          <w:rFonts w:ascii="Monaco" w:hAnsi="Monaco" w:cs="Monaco"/>
          <w:sz w:val="16"/>
          <w:szCs w:val="16"/>
        </w:rPr>
        <w:t xml:space="preserve">OHK </w:t>
      </w:r>
      <w:r w:rsidRPr="00850D6A">
        <w:rPr>
          <w:rFonts w:ascii="Monaco" w:hAnsi="Monaco" w:cs="Monaco"/>
          <w:sz w:val="16"/>
          <w:szCs w:val="16"/>
        </w:rPr>
        <w:t>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210-300 -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663 Château Faugères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6 Flaschen, 2000, </w:t>
      </w:r>
      <w:r w:rsidR="00D022B4" w:rsidRPr="00850D6A">
        <w:rPr>
          <w:rFonts w:ascii="Monaco" w:hAnsi="Monaco" w:cs="Monaco"/>
          <w:sz w:val="16"/>
          <w:szCs w:val="16"/>
        </w:rPr>
        <w:t xml:space="preserve">OHK </w:t>
      </w:r>
      <w:r w:rsidRPr="00850D6A">
        <w:rPr>
          <w:rFonts w:ascii="Monaco" w:hAnsi="Monaco" w:cs="Monaco"/>
          <w:sz w:val="16"/>
          <w:szCs w:val="16"/>
        </w:rPr>
        <w:t>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210-300 -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664 Château Faugères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 Flaschen, 2000,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210-300 160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665 Château Clos Dubreuil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 Flaschen, 2010,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450-600 440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666 Château Clos Dubreuil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450-600 420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667 Château Figeac 1 Dutzend Flaschen, 2010,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2160- 2700 2180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668 Château Pavie 1 Dutzend Flaschen, 2006,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2700- 3300 2400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669 Château Angélus 6 Flaschen, 2010,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1620-2100 1700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670 Château Angélus 6 Flaschen, 2010,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1620-2100 1700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671 Château Clinet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1999,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840-1080 620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672 Château Clinet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2001,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840-1080 790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673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Château </w:t>
      </w:r>
      <w:r w:rsidR="00E71A45" w:rsidRPr="00850D6A">
        <w:rPr>
          <w:rFonts w:ascii="Monaco" w:hAnsi="Monaco" w:cs="Monaco"/>
          <w:sz w:val="16"/>
          <w:szCs w:val="16"/>
        </w:rPr>
        <w:t xml:space="preserve">L'Evangile, </w:t>
      </w:r>
      <w:r w:rsidRPr="00850D6A">
        <w:rPr>
          <w:rFonts w:ascii="Monaco" w:hAnsi="Monaco" w:cs="Monaco"/>
          <w:sz w:val="16"/>
          <w:szCs w:val="16"/>
          <w:lang w:val="en-US"/>
        </w:rPr>
        <w:t>1 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250- 350 280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674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Château L'Evangile, </w:t>
      </w:r>
      <w:r w:rsidRPr="00850D6A">
        <w:rPr>
          <w:rFonts w:ascii="Monaco" w:hAnsi="Monaco" w:cs="Monaco"/>
          <w:sz w:val="16"/>
          <w:szCs w:val="16"/>
          <w:lang w:val="en-US"/>
        </w:rPr>
        <w:t>1 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250- 350 260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675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Château L'Evangile, </w:t>
      </w:r>
      <w:r w:rsidRPr="00850D6A">
        <w:rPr>
          <w:rFonts w:ascii="Monaco" w:hAnsi="Monaco" w:cs="Monaco"/>
          <w:sz w:val="16"/>
          <w:szCs w:val="16"/>
          <w:lang w:val="en-US"/>
        </w:rPr>
        <w:t>1 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250- 350 260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676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Château L'Evangile,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3 Flaschen, 2009, 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OHK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750-1050 800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677 Château Latour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2005,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7800-9600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7500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</w:rPr>
        <w:t>678 Château Haut-Brion 1 Dutzend Flaschen, 2005,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6600-8400 6400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679 Château Ausone 4 Flaschen, 2003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3800- 4400 -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680 Montrachet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des Comtes Lafon 1 Flasche,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800-1100 750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681 Meursault Domaine J.F. Coche Dury 3 Flaschen, 2006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900-1200 1100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682 Meursault Domaine J.F. Coche Dury 2 Flaschen,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500-700 540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683 Puligny-Montrachet Les Enseignères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fr-CH"/>
        </w:rPr>
        <w:t>Domaine J.F. Coche Dury 2 Flaschen, 2011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600-800 600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684 Puligny-Montrachet Les Enseignères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fr-CH"/>
        </w:rPr>
        <w:t>Domaine J.F. Coche Dury 3 Flaschen, 2013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600-800 950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685</w:t>
      </w:r>
      <w:r w:rsidR="00E71A45" w:rsidRPr="00850D6A">
        <w:rPr>
          <w:rFonts w:ascii="Monaco" w:hAnsi="Monaco" w:cs="Monaco"/>
          <w:sz w:val="16"/>
          <w:szCs w:val="16"/>
        </w:rPr>
        <w:t xml:space="preserve"> Riesling GG Abtserde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Keller 6 Flaschen, 2012, OC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540-720 500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686</w:t>
      </w:r>
      <w:r w:rsidR="00E71A45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>Riesling GG Abtserde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Weingut Keller 3 Magnumflaschen, 2012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540-720 480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687 </w:t>
      </w:r>
      <w:r w:rsidR="00E71A45" w:rsidRPr="00850D6A">
        <w:rPr>
          <w:rFonts w:ascii="Monaco" w:hAnsi="Monaco" w:cs="Monaco"/>
          <w:sz w:val="16"/>
          <w:szCs w:val="16"/>
        </w:rPr>
        <w:t xml:space="preserve">Riesling GG </w:t>
      </w:r>
      <w:r w:rsidR="00E71A45" w:rsidRPr="00850D6A">
        <w:rPr>
          <w:rFonts w:ascii="Monaco" w:hAnsi="Monaco" w:cs="Monaco"/>
          <w:sz w:val="16"/>
          <w:szCs w:val="16"/>
        </w:rPr>
        <w:t xml:space="preserve">Dellchen, Dönnhof </w:t>
      </w:r>
      <w:r w:rsidRPr="00850D6A">
        <w:rPr>
          <w:rFonts w:ascii="Monaco" w:hAnsi="Monaco" w:cs="Monaco"/>
          <w:sz w:val="16"/>
          <w:szCs w:val="16"/>
          <w:lang w:val="en-US"/>
        </w:rPr>
        <w:t>6 Flaschen, 2011,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240-300 210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688 </w:t>
      </w:r>
      <w:r w:rsidR="00E71A45" w:rsidRPr="00850D6A">
        <w:rPr>
          <w:rFonts w:ascii="Monaco" w:hAnsi="Monaco" w:cs="Monaco"/>
          <w:sz w:val="16"/>
          <w:szCs w:val="16"/>
        </w:rPr>
        <w:t xml:space="preserve">Riesling GG </w:t>
      </w:r>
      <w:r w:rsidR="00E71A45" w:rsidRPr="00850D6A">
        <w:rPr>
          <w:rFonts w:ascii="Monaco" w:hAnsi="Monaco" w:cs="Monaco"/>
          <w:sz w:val="16"/>
          <w:szCs w:val="16"/>
        </w:rPr>
        <w:t>Hermannshöhle</w:t>
      </w:r>
      <w:r w:rsidRPr="00850D6A">
        <w:rPr>
          <w:rFonts w:ascii="Monaco" w:hAnsi="Monaco" w:cs="Monaco"/>
          <w:sz w:val="16"/>
          <w:szCs w:val="16"/>
          <w:lang w:val="en-US"/>
        </w:rPr>
        <w:t>, Dönnhof 6 Flaschen, 2011,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240-300 400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689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Riesling Smaragd Kellerberg, </w:t>
      </w:r>
      <w:r w:rsidRPr="00850D6A">
        <w:rPr>
          <w:rFonts w:ascii="Monaco" w:hAnsi="Monaco" w:cs="Monaco"/>
          <w:sz w:val="16"/>
          <w:szCs w:val="16"/>
          <w:lang w:val="en-US"/>
        </w:rPr>
        <w:t>F.X. Pichler 6 Flaschen, 2011,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330- 420 350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690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Armand Rousseau 1 Flasche, 2011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600-900 600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691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Armand Rousseau 1 Flasche, 2012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750-1100 700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692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Chambertin,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Armand Rousseau 1 Flasche, 2013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750-1100 700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693 Château Prieure Lichine,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11 Flaschen, 2000,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440-660 420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694 Château Montrose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11 Flaschen, 1996,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1110-1430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695 Château Lynch Bages classé, 1 Jeroboam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, 1989 pro Lot 1800-2200 2</w:t>
      </w:r>
      <w:r w:rsidRPr="00850D6A">
        <w:rPr>
          <w:rFonts w:ascii="Monaco" w:hAnsi="Monaco" w:cs="Monaco"/>
          <w:sz w:val="16"/>
          <w:szCs w:val="16"/>
          <w:lang w:val="en-US"/>
        </w:rPr>
        <w:t>200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696 Château Latour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1996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500-650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697 Château Latour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1996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500-650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698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1982,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700-1000 750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699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1994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250-350 290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700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2002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300-400 320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701 Château Gruaud Larose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 Flaschen, 1986,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480-600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702 Château Léoville Las Cases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 Flaschen, 1986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750-900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703 Château Haut Brion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1 Flasche, 1996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400-550 -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704 Château Haut Brion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, </w:t>
      </w:r>
      <w:r w:rsidRPr="00850D6A">
        <w:rPr>
          <w:rFonts w:ascii="Monaco" w:hAnsi="Monaco" w:cs="Monaco"/>
          <w:sz w:val="16"/>
          <w:szCs w:val="16"/>
          <w:lang w:val="en-US"/>
        </w:rPr>
        <w:t>1 Flasche, 1996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400-550 -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705 Sassicaia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Tenuta San Guido 1 Flasche, 1993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100-150 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706 Valbuena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Vega Sicilia 2 Flaschen, 1986,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180-250 170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707 Harlan Estate</w:t>
      </w:r>
      <w:r w:rsidR="00B143A9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Harlan Estate 1 Flasche, 2004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500-700 600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709 Grange</w:t>
      </w:r>
      <w:r w:rsidR="00B143A9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Penfolds 6 Flaschen, 1998,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1980-2400 1900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710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Shiraz Short Row, </w:t>
      </w:r>
      <w:r w:rsidRPr="00850D6A">
        <w:rPr>
          <w:rFonts w:ascii="Monaco" w:hAnsi="Monaco" w:cs="Monaco"/>
          <w:sz w:val="16"/>
          <w:szCs w:val="16"/>
          <w:lang w:val="en-US"/>
        </w:rPr>
        <w:t>Fox Creek 4 Flaschen 1999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120-200 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B143A9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711 Shiraz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Steve Maglieri 6 Flaschen, 1997,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180-270 120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712 Château Larcis Ducasse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2008,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330-420 280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713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Trebbian d'Abruzzo, </w:t>
      </w:r>
      <w:r w:rsidRPr="00850D6A">
        <w:rPr>
          <w:rFonts w:ascii="Monaco" w:hAnsi="Monaco" w:cs="Monaco"/>
          <w:sz w:val="16"/>
          <w:szCs w:val="16"/>
          <w:lang w:val="en-US"/>
        </w:rPr>
        <w:t>Az. Agr. Valentini 10 Flaschen, 2007, in 1r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600-900 670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714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Trebbian d'Abruzzo, </w:t>
      </w:r>
      <w:r w:rsidRPr="00850D6A">
        <w:rPr>
          <w:rFonts w:ascii="Monaco" w:hAnsi="Monaco" w:cs="Monaco"/>
          <w:sz w:val="16"/>
          <w:szCs w:val="16"/>
        </w:rPr>
        <w:t>Abruzzen, Az. Agr. Valentini 1 Dutzend Flaschen, 2012,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540-720 560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</w:rPr>
        <w:t xml:space="preserve">715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Cerasuolo di Montepulciano d'Abruzzo</w:t>
      </w:r>
      <w:r w:rsidRPr="00850D6A">
        <w:rPr>
          <w:rFonts w:ascii="Monaco" w:hAnsi="Monaco" w:cs="Monaco"/>
          <w:sz w:val="16"/>
          <w:szCs w:val="16"/>
        </w:rPr>
        <w:t>, Az. Agr. Valentini 1 Dutzend Flaschen, 2014,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600-840 500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lastRenderedPageBreak/>
        <w:t xml:space="preserve">716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Chianti Classico Baroncole riserva</w:t>
      </w:r>
      <w:r w:rsidRPr="00850D6A">
        <w:rPr>
          <w:rFonts w:ascii="Monaco" w:hAnsi="Monaco" w:cs="Monaco"/>
          <w:sz w:val="16"/>
          <w:szCs w:val="16"/>
          <w:lang w:val="en-US"/>
        </w:rPr>
        <w:t>, San Giusto a Rentennano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180-240 140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717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Chianti Classico Baroncole riserva</w:t>
      </w:r>
      <w:r w:rsidRPr="00850D6A">
        <w:rPr>
          <w:rFonts w:ascii="Monaco" w:hAnsi="Monaco" w:cs="Monaco"/>
          <w:sz w:val="16"/>
          <w:szCs w:val="16"/>
          <w:lang w:val="en-US"/>
        </w:rPr>
        <w:t>, San Giusto a Rentennano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150-210 100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718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Chianti Classico Baroncole riserva</w:t>
      </w:r>
      <w:r w:rsidRPr="00850D6A">
        <w:rPr>
          <w:rFonts w:ascii="Monaco" w:hAnsi="Monaco" w:cs="Monaco"/>
          <w:sz w:val="16"/>
          <w:szCs w:val="16"/>
          <w:lang w:val="en-US"/>
        </w:rPr>
        <w:t>, San Giusto a Rentennano 6 Flaschen, 2012,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150-210 100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719 Chianti Classico Riserva, Badia a Coltibuono 10 Flaschen, 2006, in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720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Chianti Classico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Rancia riserva</w:t>
      </w:r>
      <w:r w:rsidRPr="00850D6A">
        <w:rPr>
          <w:rFonts w:ascii="Monaco" w:hAnsi="Monaco" w:cs="Monaco"/>
          <w:sz w:val="16"/>
          <w:szCs w:val="16"/>
          <w:lang w:val="en-US"/>
        </w:rPr>
        <w:t>, Fattoria Felsina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180-240 200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721 Fontalloro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Felsina 3 Magnumflaschen,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210-300 200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722 Fontalloro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Felsina 6 Flaschen, 2010,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210-300 230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723 Fontalloro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Felsina 2 Magnumflaschen, 2010,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E71A4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724 Chianti Classico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Azienda Fontodi 1 Dutzend 3/8 Flaschen, 2012, OC pro Dz.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120-180 100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725 Flaccianello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Azienda Fontodi 6 Flaschen, 2007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420-600 420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726 Flaccianello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Azienda Fontodi 6 Flaschen, 2010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420-600 400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727 Trinoro</w:t>
      </w:r>
      <w:r w:rsidR="00E71A45" w:rsidRPr="00850D6A">
        <w:rPr>
          <w:rFonts w:ascii="Monaco" w:hAnsi="Monaco" w:cs="Monaco"/>
          <w:sz w:val="16"/>
          <w:szCs w:val="16"/>
        </w:rPr>
        <w:t>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Tenuta di Trinoro 1 Dutzend Flaschen, 1999,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1440-1800 1560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</w:rPr>
        <w:t>728 Bruno di Rocca</w:t>
      </w:r>
      <w:r w:rsidR="00E71A45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Vecchie Terre di Montefili 1 Dutzend Flaschen, 1990,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540-720 -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729 Torrione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Fatt. Petrolo 6 Flaschen,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360-480 290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731 Percarlo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San Giusto a Rentennano 6 Flaschen, 2006,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600-840 720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732 Percarlo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San Giusto a Rentennano 6 Flaschen, 2007, OC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360-420 360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733 Percarlo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San Giusto a Rentennano 6 Flaschen, 2009,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240-360 230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734 Percarlo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San Giusto a Rentennano 6 Flaschen, 2011, OC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240-360 220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735 Cepparello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Isole e Olena 6 Flaschen, 2011,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270-360 280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736 Solengo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Argiano 6 Flaschen, 1997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420-600 450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737 Trotanoy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1988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600-840 600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738 Paleo, Le Macchiole 6 Flaschen, 2006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300-420 260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739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Vin Santo Vin San </w:t>
      </w:r>
      <w:r w:rsidRPr="00850D6A">
        <w:rPr>
          <w:rFonts w:ascii="Monaco" w:hAnsi="Monaco" w:cs="Monaco"/>
          <w:sz w:val="16"/>
          <w:szCs w:val="16"/>
          <w:lang w:val="en-US"/>
        </w:rPr>
        <w:t>Giusto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, San Giusto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 Rentennano 3 3/8 Flaschen,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120-180 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E71A4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740 Finca El Bosque Tinto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, Sierr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a Cantabria 4 Flaschen, </w:t>
      </w:r>
      <w:proofErr w:type="gramStart"/>
      <w:r w:rsidR="00FA66EB" w:rsidRPr="00850D6A">
        <w:rPr>
          <w:rFonts w:ascii="Monaco" w:hAnsi="Monaco" w:cs="Monaco"/>
          <w:sz w:val="16"/>
          <w:szCs w:val="16"/>
          <w:lang w:val="en-US"/>
        </w:rPr>
        <w:t>2001,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OC</w:t>
      </w:r>
      <w:proofErr w:type="gramEnd"/>
      <w:r w:rsidR="002571D5" w:rsidRPr="00850D6A">
        <w:rPr>
          <w:rFonts w:ascii="Monaco" w:hAnsi="Monaco" w:cs="Monaco"/>
          <w:sz w:val="16"/>
          <w:szCs w:val="16"/>
          <w:lang w:val="en-US"/>
        </w:rPr>
        <w:t xml:space="preserve">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160-280 -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741 Champagne Cuvée Confidentielle, J.P Lalouelle 3 Flaschen 1979, </w:t>
      </w:r>
      <w:r w:rsidR="00D022B4" w:rsidRPr="00850D6A">
        <w:rPr>
          <w:rFonts w:ascii="Monaco" w:hAnsi="Monaco" w:cs="Monaco"/>
          <w:sz w:val="16"/>
          <w:szCs w:val="16"/>
          <w:lang w:val="fr-CH"/>
        </w:rPr>
        <w:t xml:space="preserve">OC </w:t>
      </w:r>
      <w:r w:rsidRPr="00850D6A">
        <w:rPr>
          <w:rFonts w:ascii="Monaco" w:hAnsi="Monaco" w:cs="Monaco"/>
          <w:sz w:val="16"/>
          <w:szCs w:val="16"/>
          <w:lang w:val="fr-CH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270-360 -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742 Champagne Cuvée Confidentielle, J.P Lalouelle 3 Flaschen 1983, </w:t>
      </w:r>
      <w:r w:rsidR="00D022B4" w:rsidRPr="00850D6A">
        <w:rPr>
          <w:rFonts w:ascii="Monaco" w:hAnsi="Monaco" w:cs="Monaco"/>
          <w:sz w:val="16"/>
          <w:szCs w:val="16"/>
          <w:lang w:val="fr-CH"/>
        </w:rPr>
        <w:t xml:space="preserve">OC </w:t>
      </w:r>
      <w:r w:rsidRPr="00850D6A">
        <w:rPr>
          <w:rFonts w:ascii="Monaco" w:hAnsi="Monaco" w:cs="Monaco"/>
          <w:sz w:val="16"/>
          <w:szCs w:val="16"/>
          <w:lang w:val="fr-CH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240-330 -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743 Champagne Cuvée Confidentielle, J.P Lalouelle 3 Flaschen 1985, </w:t>
      </w:r>
      <w:r w:rsidR="00D022B4" w:rsidRPr="00850D6A">
        <w:rPr>
          <w:rFonts w:ascii="Monaco" w:hAnsi="Monaco" w:cs="Monaco"/>
          <w:sz w:val="16"/>
          <w:szCs w:val="16"/>
          <w:lang w:val="fr-CH"/>
        </w:rPr>
        <w:t xml:space="preserve">OC </w:t>
      </w:r>
      <w:r w:rsidRPr="00850D6A">
        <w:rPr>
          <w:rFonts w:ascii="Monaco" w:hAnsi="Monaco" w:cs="Monaco"/>
          <w:sz w:val="16"/>
          <w:szCs w:val="16"/>
          <w:lang w:val="fr-CH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270-360 -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745 Dom </w:t>
      </w:r>
      <w:r w:rsidR="0090618A" w:rsidRPr="00850D6A">
        <w:rPr>
          <w:rFonts w:ascii="Monaco" w:hAnsi="Monaco" w:cs="Monaco"/>
          <w:sz w:val="16"/>
          <w:szCs w:val="16"/>
          <w:lang w:val="en-US"/>
        </w:rPr>
        <w:t>Pe</w:t>
      </w:r>
      <w:r w:rsidRPr="00850D6A">
        <w:rPr>
          <w:rFonts w:ascii="Monaco" w:hAnsi="Monaco" w:cs="Monaco"/>
          <w:sz w:val="16"/>
          <w:szCs w:val="16"/>
          <w:lang w:val="en-US"/>
        </w:rPr>
        <w:t>rignon Champagne, Moët &amp; Chandon 1 Flasche, 1990, OC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180-250 170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746 Champagne Cristal Champagne, Louis Roederer 1 Flasche, 1989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300-400 -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747 Champagne Cristal Champagne, Louis Roederer 1 Flasche, 1989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300-400 -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748 Champagne Grand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1996 Champagne, Maurice Vesselle 6 Flaschen, 1996, OC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600-840 650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751 Clos Vougeot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Louis Jadot 6 Flaschen,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600-840 680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752 Clos Vougeot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Louis Jadot 6 Flaschen, 2005,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600-840 650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753 Château La Serre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240-330 -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754 Château Faugères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 Flaschen, 1998,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150-210 150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755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>Barolo Vigneto La Villa</w:t>
      </w:r>
      <w:r w:rsidRPr="00850D6A">
        <w:rPr>
          <w:rFonts w:ascii="Monaco" w:hAnsi="Monaco" w:cs="Monaco"/>
          <w:sz w:val="16"/>
          <w:szCs w:val="16"/>
          <w:lang w:val="en-US"/>
        </w:rPr>
        <w:t>, Fratelli Seghesio 5 Flaschen, 1999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756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Brunello di Montalcino Venere</w:t>
      </w:r>
      <w:r w:rsidRPr="00850D6A">
        <w:rPr>
          <w:rFonts w:ascii="Monaco" w:hAnsi="Monaco" w:cs="Monaco"/>
          <w:sz w:val="16"/>
          <w:szCs w:val="16"/>
          <w:lang w:val="en-US"/>
        </w:rPr>
        <w:t>, La Poderina 3 Flaschen, 1986,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90-150 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E71A4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  <w:lang w:val="de-CH"/>
        </w:rPr>
        <w:t>757 Amarone Classico</w:t>
      </w:r>
      <w:r w:rsidR="002571D5" w:rsidRPr="00850D6A">
        <w:rPr>
          <w:rFonts w:ascii="Monaco" w:hAnsi="Monaco" w:cs="Monaco"/>
          <w:sz w:val="16"/>
          <w:szCs w:val="16"/>
          <w:lang w:val="de-CH"/>
        </w:rPr>
        <w:t>, Tedeschi 1 Dutzend Flaschen, 2000, OC pro Dz.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240-360 160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758</w:t>
      </w:r>
      <w:r w:rsidR="00E71A45" w:rsidRPr="00850D6A">
        <w:rPr>
          <w:rFonts w:ascii="Monaco" w:hAnsi="Monaco" w:cs="Monaco"/>
          <w:sz w:val="16"/>
          <w:szCs w:val="16"/>
        </w:rPr>
        <w:t xml:space="preserve"> Amarone della Valpolicella Classico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Az. Agr. Masi 1 Dutzend Flaschen, 1995,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360-480 180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759</w:t>
      </w:r>
      <w:r w:rsidR="00E71A45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>Amarone della Valpolicella Classico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Az. Agr. Masi 6 Flaschen, 1995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180-240 120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760</w:t>
      </w:r>
      <w:r w:rsidR="00E71A45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>Amarone della Valpolicella Classico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Az. Agr. Masi 9 Flaschen, 1996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270-360 150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761</w:t>
      </w:r>
      <w:r w:rsidR="00E71A45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Amarone della Valpolicella </w:t>
      </w:r>
      <w:r w:rsidR="00E71A45" w:rsidRPr="00850D6A">
        <w:rPr>
          <w:rFonts w:ascii="Monaco" w:hAnsi="Monaco" w:cs="Monaco"/>
          <w:sz w:val="16"/>
          <w:szCs w:val="16"/>
        </w:rPr>
        <w:t>Costasera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Az. Agr. Masi 6 Flaschen, 1997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300-420 -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762</w:t>
      </w:r>
      <w:r w:rsidR="00E71A45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>Amarone della Valpolicella Costasera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Az. Agr. Masi 6 Flaschen, 1997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300-420 -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763</w:t>
      </w:r>
      <w:r w:rsidR="00E71A45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>Amarone della Valpolicella Costasera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Az. Agr. Masi 6 Flaschen, 1998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300-420 -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764 Querceto Tessin, Terreni alla Maggia 9 Flaschen, 2000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180-300 90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765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Beringer</w:t>
      </w:r>
      <w:r w:rsidR="00E71A45" w:rsidRPr="00850D6A">
        <w:rPr>
          <w:rFonts w:ascii="Monaco" w:hAnsi="Monaco" w:cs="Monaco"/>
          <w:sz w:val="16"/>
          <w:szCs w:val="16"/>
        </w:rPr>
        <w:t xml:space="preserve"> Alluvium, Beringer</w:t>
      </w:r>
      <w:r w:rsidRPr="00850D6A">
        <w:rPr>
          <w:rFonts w:ascii="Monaco" w:hAnsi="Monaco" w:cs="Monaco"/>
          <w:sz w:val="16"/>
          <w:szCs w:val="16"/>
        </w:rPr>
        <w:t xml:space="preserve"> 18 Flaschen, 1995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360-600 -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766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Beringer </w:t>
      </w:r>
      <w:r w:rsidR="00E71A45" w:rsidRPr="00850D6A">
        <w:rPr>
          <w:rFonts w:ascii="Monaco" w:hAnsi="Monaco" w:cs="Monaco"/>
          <w:sz w:val="16"/>
          <w:szCs w:val="16"/>
        </w:rPr>
        <w:t xml:space="preserve">Alluvium, Beringer </w:t>
      </w:r>
      <w:r w:rsidRPr="00850D6A">
        <w:rPr>
          <w:rFonts w:ascii="Monaco" w:hAnsi="Monaco" w:cs="Monaco"/>
          <w:sz w:val="16"/>
          <w:szCs w:val="16"/>
        </w:rPr>
        <w:t>18 Flaschen, 1996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360-600 -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767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Cabernet Sauvignon Mill Creek, </w:t>
      </w:r>
      <w:r w:rsidRPr="00850D6A">
        <w:rPr>
          <w:rFonts w:ascii="Monaco" w:hAnsi="Monaco" w:cs="Monaco"/>
          <w:sz w:val="16"/>
          <w:szCs w:val="16"/>
          <w:lang w:val="en-US"/>
        </w:rPr>
        <w:t>Mill Creek Vineyards 15 Flaschen, 1997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360-600 -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768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Cabernet Sauvignon Wedding Vineyard, </w:t>
      </w:r>
      <w:r w:rsidRPr="00850D6A">
        <w:rPr>
          <w:rFonts w:ascii="Monaco" w:hAnsi="Monaco" w:cs="Monaco"/>
          <w:sz w:val="16"/>
          <w:szCs w:val="16"/>
          <w:lang w:val="en-US"/>
        </w:rPr>
        <w:t>Fisher Vineyards 1 Flasche, 1997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769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Cabernet Sauvignon Wedding Vineyard, </w:t>
      </w:r>
      <w:r w:rsidRPr="00850D6A">
        <w:rPr>
          <w:rFonts w:ascii="Monaco" w:hAnsi="Monaco" w:cs="Monaco"/>
          <w:sz w:val="16"/>
          <w:szCs w:val="16"/>
          <w:lang w:val="en-US"/>
        </w:rPr>
        <w:t>Fisher Vineyards 1 Flasche, 1997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 xml:space="preserve">770 </w:t>
      </w:r>
      <w:r w:rsidR="00E71A45" w:rsidRPr="00850D6A">
        <w:rPr>
          <w:rFonts w:ascii="Monaco" w:hAnsi="Monaco" w:cs="Monaco"/>
          <w:sz w:val="16"/>
          <w:szCs w:val="16"/>
          <w:lang w:val="en-US"/>
        </w:rPr>
        <w:t xml:space="preserve">Merlot Mill Creek, </w:t>
      </w:r>
      <w:r w:rsidRPr="00850D6A">
        <w:rPr>
          <w:rFonts w:ascii="Monaco" w:hAnsi="Monaco" w:cs="Monaco"/>
          <w:sz w:val="16"/>
          <w:szCs w:val="16"/>
          <w:lang w:val="en-US"/>
        </w:rPr>
        <w:t>Mill Creek Vineyards 9 Flaschen, 1996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360-600 -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771 Château Charmail 6 Mag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 xml:space="preserve">numflaschen, 2007, OHK pro Lot </w:t>
      </w:r>
      <w:r w:rsidRPr="00850D6A">
        <w:rPr>
          <w:rFonts w:ascii="Monaco" w:hAnsi="Monaco" w:cs="Monaco"/>
          <w:sz w:val="16"/>
          <w:szCs w:val="16"/>
          <w:lang w:val="en-US"/>
        </w:rPr>
        <w:t>180-240 170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772 Château Charmail 6 Mag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 xml:space="preserve">numflaschen, 2007, OHK pro Lot </w:t>
      </w:r>
      <w:r w:rsidRPr="00850D6A">
        <w:rPr>
          <w:rFonts w:ascii="Monaco" w:hAnsi="Monaco" w:cs="Monaco"/>
          <w:sz w:val="16"/>
          <w:szCs w:val="16"/>
          <w:lang w:val="en-US"/>
        </w:rPr>
        <w:t>180-240 170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773 Château Charmail 6 Mag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 xml:space="preserve">numflaschen, 2007, OHK pro Lot </w:t>
      </w:r>
      <w:r w:rsidRPr="00850D6A">
        <w:rPr>
          <w:rFonts w:ascii="Monaco" w:hAnsi="Monaco" w:cs="Monaco"/>
          <w:sz w:val="16"/>
          <w:szCs w:val="16"/>
          <w:lang w:val="en-US"/>
        </w:rPr>
        <w:t>180-240 170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774 Château Les Grands Chênes, Bernard Magrez 1 Dutzend Flaschen, 2006, OHK pro Dz.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240-330 170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775 Château Les Grands Chênes, Bernard Magrez 1 Dutzend Flaschen, 2006, OHK pro Dz.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240-330 170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776 Château Les Grands Chênes, Bernard Magrez 3 Magnumflaschen, 2007,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120-180 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777 Château Les Grands Chênes, Bernard Magrez 3 Magnumflaschen, 2007,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120-180 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778 Château Pichon Baron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960-1200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779 Château Pichon Baron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960-1200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850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780 Château Mouton Rothschild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2011,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3600-4500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3500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781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Château </w:t>
      </w:r>
      <w:r w:rsidR="00E71A45" w:rsidRPr="00850D6A">
        <w:rPr>
          <w:rFonts w:ascii="Monaco" w:hAnsi="Monaco" w:cs="Monaco"/>
          <w:sz w:val="16"/>
          <w:szCs w:val="16"/>
        </w:rPr>
        <w:t xml:space="preserve">Cos d'Estournel, </w:t>
      </w:r>
      <w:r w:rsidRPr="00850D6A">
        <w:rPr>
          <w:rFonts w:ascii="Monaco" w:hAnsi="Monaco" w:cs="Monaco"/>
          <w:sz w:val="16"/>
          <w:szCs w:val="16"/>
        </w:rPr>
        <w:t>1 Dutzend Flaschen, 2007,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840-1080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782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Château Cos d'Estournel, </w:t>
      </w:r>
      <w:r w:rsidRPr="00850D6A">
        <w:rPr>
          <w:rFonts w:ascii="Monaco" w:hAnsi="Monaco" w:cs="Monaco"/>
          <w:sz w:val="16"/>
          <w:szCs w:val="16"/>
        </w:rPr>
        <w:t>1 Dutzend Flaschen, 2008,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960-1320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840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783 Château Léoville Poyferré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600-840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784 Château Léoville Las Cases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2006, OHK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1800-2400 1500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785 Château Léoville Las Cases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2006, OHK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1800-2400 1500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786 Château Léoville Las Cases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 Magnumflaschen, 2006, OHK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960-1320 900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787 Château </w:t>
      </w:r>
      <w:r w:rsidR="00E71A45" w:rsidRPr="00850D6A">
        <w:rPr>
          <w:rFonts w:ascii="Monaco" w:hAnsi="Monaco" w:cs="Monaco"/>
          <w:sz w:val="16"/>
          <w:szCs w:val="16"/>
        </w:rPr>
        <w:t xml:space="preserve">Branaire Ducru </w:t>
      </w:r>
      <w:r w:rsidRPr="00850D6A">
        <w:rPr>
          <w:rFonts w:ascii="Monaco" w:hAnsi="Monaco" w:cs="Monaco"/>
          <w:sz w:val="16"/>
          <w:szCs w:val="16"/>
        </w:rPr>
        <w:t>1 Dutzend Flaschen, 2006,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540-720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lastRenderedPageBreak/>
        <w:t xml:space="preserve">788 Château </w:t>
      </w:r>
      <w:r w:rsidR="00E71A45" w:rsidRPr="00850D6A">
        <w:rPr>
          <w:rFonts w:ascii="Monaco" w:hAnsi="Monaco" w:cs="Monaco"/>
          <w:sz w:val="16"/>
          <w:szCs w:val="16"/>
        </w:rPr>
        <w:t xml:space="preserve">Branaire Ducru </w:t>
      </w:r>
      <w:r w:rsidRPr="00850D6A">
        <w:rPr>
          <w:rFonts w:ascii="Monaco" w:hAnsi="Monaco" w:cs="Monaco"/>
          <w:sz w:val="16"/>
          <w:szCs w:val="16"/>
        </w:rPr>
        <w:t>1</w:t>
      </w:r>
      <w:bookmarkStart w:id="0" w:name="_GoBack"/>
      <w:bookmarkEnd w:id="0"/>
      <w:r w:rsidRPr="00850D6A">
        <w:rPr>
          <w:rFonts w:ascii="Monaco" w:hAnsi="Monaco" w:cs="Monaco"/>
          <w:sz w:val="16"/>
          <w:szCs w:val="16"/>
        </w:rPr>
        <w:t xml:space="preserve"> Dutzend Flaschen, 2007,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480-600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789 Château </w:t>
      </w:r>
      <w:r w:rsidR="00E71A45" w:rsidRPr="00850D6A">
        <w:rPr>
          <w:rFonts w:ascii="Monaco" w:hAnsi="Monaco" w:cs="Monaco"/>
          <w:sz w:val="16"/>
          <w:szCs w:val="16"/>
        </w:rPr>
        <w:t xml:space="preserve">Branaire Ducru </w:t>
      </w:r>
      <w:r w:rsidRPr="00850D6A">
        <w:rPr>
          <w:rFonts w:ascii="Monaco" w:hAnsi="Monaco" w:cs="Monaco"/>
          <w:sz w:val="16"/>
          <w:szCs w:val="16"/>
        </w:rPr>
        <w:t>1 Dutzend Flaschen, 2008,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420-540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790 Château </w:t>
      </w:r>
      <w:r w:rsidR="00E71A45" w:rsidRPr="00850D6A">
        <w:rPr>
          <w:rFonts w:ascii="Monaco" w:hAnsi="Monaco" w:cs="Monaco"/>
          <w:sz w:val="16"/>
          <w:szCs w:val="16"/>
        </w:rPr>
        <w:t xml:space="preserve">Branaire Ducru </w:t>
      </w:r>
      <w:r w:rsidRPr="00850D6A">
        <w:rPr>
          <w:rFonts w:ascii="Monaco" w:hAnsi="Monaco" w:cs="Monaco"/>
          <w:sz w:val="16"/>
          <w:szCs w:val="16"/>
        </w:rPr>
        <w:t>1 Dutzend Flaschen, 2008,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420-540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791 Château </w:t>
      </w:r>
      <w:r w:rsidR="00E71A45" w:rsidRPr="00850D6A">
        <w:rPr>
          <w:rFonts w:ascii="Monaco" w:hAnsi="Monaco" w:cs="Monaco"/>
          <w:sz w:val="16"/>
          <w:szCs w:val="16"/>
        </w:rPr>
        <w:t xml:space="preserve">Branaire Ducru </w:t>
      </w:r>
      <w:r w:rsidRPr="00850D6A">
        <w:rPr>
          <w:rFonts w:ascii="Monaco" w:hAnsi="Monaco" w:cs="Monaco"/>
          <w:sz w:val="16"/>
          <w:szCs w:val="16"/>
        </w:rPr>
        <w:t>1 Dutzend Flaschen, 2008,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420-540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792 Château Haut Brion 1 Dutzend Flaschen, 2011,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3300-3900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3500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793 Château La Dominique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10 Flaschen, 2008, in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350-500 280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794 Château Rol Valentin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2004,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300-420 280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795 Château Bellevue-Mondotte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Magnumflasche, 2006,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350-500 280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796 Château Bellevue-Mondotte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2006,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350-500 280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797 La Mondotte 3 Flaschen, 2006, in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600-900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798 La Mondotte 6 Flaschen,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720-960 680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</w:rPr>
        <w:t>799 Château Pavie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2006,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2700-3300 2'500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800 Château Pavie Macquin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 Flaschen, 2007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150-210 130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801 Château Pavie Macquin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 Flaschen, 2009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240-300 240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802 Château Pavie Macquin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 Flaschen, 2009, in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480-660 400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803 Château Valandraud 2 Flaschen, 2003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250-400 300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804 Vin de table français 3 Flaschen, 2000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300-540 280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805 Château de Chambrun Lalande 6 Magnumflaschen, 2009,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300-420 190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806 Château de Chambrun Lalande 1 Doppelmagnum, 2009,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120-180 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807 Château de Chambrun Lalande 3 Doppelmagnum, 2009,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360-480 250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808 Château Suduiraut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 3/8 Flaschen, 2007,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360-480 280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809 Château Suduiraut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 3/8 Flaschen, 2007,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360-480 280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810 Château Suduiraut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2008,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480-660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380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811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E71A45" w:rsidRPr="00850D6A">
        <w:rPr>
          <w:rFonts w:ascii="Monaco" w:hAnsi="Monaco" w:cs="Monaco"/>
          <w:sz w:val="16"/>
          <w:szCs w:val="16"/>
        </w:rPr>
        <w:t xml:space="preserve">Château </w:t>
      </w:r>
      <w:r w:rsidR="00E71A45" w:rsidRPr="00850D6A">
        <w:rPr>
          <w:rFonts w:ascii="Monaco" w:hAnsi="Monaco" w:cs="Monaco"/>
          <w:sz w:val="16"/>
          <w:szCs w:val="16"/>
        </w:rPr>
        <w:t xml:space="preserve">d'Yquem, </w:t>
      </w:r>
      <w:r w:rsidRPr="00850D6A">
        <w:rPr>
          <w:rFonts w:ascii="Monaco" w:hAnsi="Monaco" w:cs="Monaco"/>
          <w:sz w:val="16"/>
          <w:szCs w:val="16"/>
        </w:rPr>
        <w:t>12 3/8 Flaschen, 2008, in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1440-1800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6D7FAB" w:rsidRPr="00850D6A">
        <w:rPr>
          <w:rFonts w:ascii="Monaco" w:hAnsi="Monaco" w:cs="Monaco"/>
          <w:sz w:val="16"/>
          <w:szCs w:val="16"/>
        </w:rPr>
        <w:t>1</w:t>
      </w:r>
      <w:r w:rsidRPr="00850D6A">
        <w:rPr>
          <w:rFonts w:ascii="Monaco" w:hAnsi="Monaco" w:cs="Monaco"/>
          <w:sz w:val="16"/>
          <w:szCs w:val="16"/>
        </w:rPr>
        <w:t>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FA66EB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812 </w:t>
      </w:r>
      <w:r w:rsidR="00E71A45" w:rsidRPr="00850D6A">
        <w:rPr>
          <w:rFonts w:ascii="Monaco" w:hAnsi="Monaco" w:cs="Monaco"/>
          <w:sz w:val="16"/>
          <w:szCs w:val="16"/>
        </w:rPr>
        <w:t xml:space="preserve">Baron d'Arques, </w:t>
      </w:r>
      <w:r w:rsidRPr="00850D6A">
        <w:rPr>
          <w:rFonts w:ascii="Monaco" w:hAnsi="Monaco" w:cs="Monaco"/>
          <w:sz w:val="16"/>
          <w:szCs w:val="16"/>
          <w:lang w:val="en-US"/>
        </w:rPr>
        <w:t>Château Mouton Rothschild</w:t>
      </w:r>
      <w:r w:rsidR="002571D5" w:rsidRPr="00850D6A">
        <w:rPr>
          <w:rFonts w:ascii="Monaco" w:hAnsi="Monaco" w:cs="Monaco"/>
          <w:sz w:val="16"/>
          <w:szCs w:val="16"/>
        </w:rPr>
        <w:t xml:space="preserve"> 1 Dutzend Flaschen, 2006, OHK pro Dz.</w:t>
      </w:r>
      <w:r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240-360 -</w:t>
      </w:r>
      <w:r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FA66EB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813 </w:t>
      </w:r>
      <w:r w:rsidR="00E71A45" w:rsidRPr="00850D6A">
        <w:rPr>
          <w:rFonts w:ascii="Monaco" w:hAnsi="Monaco" w:cs="Monaco"/>
          <w:sz w:val="16"/>
          <w:szCs w:val="16"/>
        </w:rPr>
        <w:t xml:space="preserve">Baron d'Arques, </w:t>
      </w:r>
      <w:r w:rsidRPr="00850D6A">
        <w:rPr>
          <w:rFonts w:ascii="Monaco" w:hAnsi="Monaco" w:cs="Monaco"/>
          <w:sz w:val="16"/>
          <w:szCs w:val="16"/>
          <w:lang w:val="en-US"/>
        </w:rPr>
        <w:t>Château Mouton Rothschild</w:t>
      </w:r>
      <w:r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1 Dutzend Flaschen, 2006, OHK pro Dz.</w:t>
      </w:r>
      <w:r w:rsidRPr="00850D6A">
        <w:rPr>
          <w:rFonts w:ascii="Monaco" w:hAnsi="Monaco" w:cs="Monaco"/>
          <w:sz w:val="16"/>
          <w:szCs w:val="16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</w:rPr>
        <w:t>240-360 -</w:t>
      </w:r>
      <w:r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814 Pavillon Rouge de Château Margaux Margaux, 1 Dutzend Flaschen, 2006, OHK pro Dz.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1200- 1560 1200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815 Pavillon Rouge de Château Margaux, 6 Flaschen, 2009, OHK pro Lot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660-840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600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816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1988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270-330 -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817 Château Mouton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Magnumflasche, 1996,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700-900 700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818 Château Lafite Rothschild 1 Flasche, 2003 pro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700-900 -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819 Château Lafite Rothschild 3 Flaschen, 2003,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2250-2700 2000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820 Château Petrus, 1 Flasche, 1996,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1500-1800 1505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821 Château Petrus, 1 Flasche, 2003,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1500-2000 1520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822 Château Petrus, 1 Flasche, 2004,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1400-1800 1410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823 Château Petrus, 1 Flasche, 2009,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2700-3300 2500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824 Gevrey-Chambertin Petite Chapelle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Domaine Rossignol Trapet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 Flaschen, 2002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320-480 300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825 Nuits St. Georges Les Lavières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Domaine Jean Grivot 1 Dutzend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Flaschen, 2002 pro Dz.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480-600 -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826 Château Malescot-St.-Exupéry Margaux,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2004, 6er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360-480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290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827 Château Malescot-St.-Exupéry Margaux,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2004, 6er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360-480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290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828 Château Palmer Margaux,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Flasche, 1979,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120-180 90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50D6A">
        <w:rPr>
          <w:rFonts w:ascii="Monaco" w:hAnsi="Monaco" w:cs="Monaco"/>
          <w:sz w:val="16"/>
          <w:szCs w:val="16"/>
          <w:lang w:val="de-CH"/>
        </w:rPr>
        <w:t xml:space="preserve">829 </w:t>
      </w:r>
      <w:r w:rsidR="00EE1F39" w:rsidRPr="00850D6A">
        <w:rPr>
          <w:rFonts w:ascii="Monaco" w:hAnsi="Monaco" w:cs="Monaco"/>
          <w:sz w:val="16"/>
          <w:szCs w:val="16"/>
          <w:lang w:val="de-CH"/>
        </w:rPr>
        <w:t>Château Margaux,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 xml:space="preserve">1 Flasche, 1983, </w:t>
      </w:r>
      <w:r w:rsidR="00D022B4" w:rsidRPr="00850D6A">
        <w:rPr>
          <w:rFonts w:ascii="Monaco" w:hAnsi="Monaco" w:cs="Monaco"/>
          <w:sz w:val="16"/>
          <w:szCs w:val="16"/>
          <w:lang w:val="de-CH"/>
        </w:rPr>
        <w:t xml:space="preserve">pro Lot </w:t>
      </w:r>
      <w:r w:rsidRPr="00850D6A">
        <w:rPr>
          <w:rFonts w:ascii="Monaco" w:hAnsi="Monaco" w:cs="Monaco"/>
          <w:sz w:val="16"/>
          <w:szCs w:val="16"/>
          <w:lang w:val="de-CH"/>
        </w:rPr>
        <w:t>400-550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de-CH"/>
        </w:rPr>
        <w:t>380</w:t>
      </w:r>
      <w:r w:rsidR="00FA66EB" w:rsidRPr="00850D6A">
        <w:rPr>
          <w:rFonts w:ascii="Monaco" w:hAnsi="Monaco" w:cs="Monaco"/>
          <w:sz w:val="16"/>
          <w:szCs w:val="16"/>
          <w:lang w:val="de-CH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830 </w:t>
      </w:r>
      <w:r w:rsidR="00EE1F39" w:rsidRPr="00850D6A">
        <w:rPr>
          <w:rFonts w:ascii="Monaco" w:hAnsi="Monaco" w:cs="Monaco"/>
          <w:sz w:val="16"/>
          <w:szCs w:val="16"/>
        </w:rPr>
        <w:t>Château Margaux,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1 Flasche, 1983, </w:t>
      </w:r>
      <w:r w:rsidR="00D022B4" w:rsidRPr="00850D6A">
        <w:rPr>
          <w:rFonts w:ascii="Monaco" w:hAnsi="Monaco" w:cs="Monaco"/>
          <w:sz w:val="16"/>
          <w:szCs w:val="16"/>
        </w:rPr>
        <w:t xml:space="preserve">pro Lot </w:t>
      </w:r>
      <w:r w:rsidRPr="00850D6A">
        <w:rPr>
          <w:rFonts w:ascii="Monaco" w:hAnsi="Monaco" w:cs="Monaco"/>
          <w:sz w:val="16"/>
          <w:szCs w:val="16"/>
        </w:rPr>
        <w:t>350-500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831 Château Lafite Rothschild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 xml:space="preserve">1 Flasche, 1982, </w:t>
      </w:r>
      <w:r w:rsidR="00D022B4" w:rsidRPr="00850D6A">
        <w:rPr>
          <w:rFonts w:ascii="Monaco" w:hAnsi="Monaco" w:cs="Monaco"/>
          <w:sz w:val="16"/>
          <w:szCs w:val="16"/>
        </w:rPr>
        <w:t>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D022B4" w:rsidRPr="00850D6A">
        <w:rPr>
          <w:rFonts w:ascii="Monaco" w:hAnsi="Monaco" w:cs="Monaco"/>
          <w:sz w:val="16"/>
          <w:szCs w:val="16"/>
        </w:rPr>
        <w:t>1500-2000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D022B4" w:rsidRPr="00850D6A">
        <w:rPr>
          <w:rFonts w:ascii="Monaco" w:hAnsi="Monaco" w:cs="Monaco"/>
          <w:sz w:val="16"/>
          <w:szCs w:val="16"/>
        </w:rPr>
        <w:t>1</w:t>
      </w:r>
      <w:r w:rsidRPr="00850D6A">
        <w:rPr>
          <w:rFonts w:ascii="Monaco" w:hAnsi="Monaco" w:cs="Monaco"/>
          <w:sz w:val="16"/>
          <w:szCs w:val="16"/>
        </w:rPr>
        <w:t>700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832 Château Lafite Rothschild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1 Flasche, 1982,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D022B4" w:rsidRPr="00850D6A">
        <w:rPr>
          <w:rFonts w:ascii="Monaco" w:hAnsi="Monaco" w:cs="Monaco"/>
          <w:sz w:val="16"/>
          <w:szCs w:val="16"/>
          <w:lang w:val="en-US"/>
        </w:rPr>
        <w:t>1300-1800 1</w:t>
      </w:r>
      <w:r w:rsidRPr="00850D6A">
        <w:rPr>
          <w:rFonts w:ascii="Monaco" w:hAnsi="Monaco" w:cs="Monaco"/>
          <w:sz w:val="16"/>
          <w:szCs w:val="16"/>
          <w:lang w:val="en-US"/>
        </w:rPr>
        <w:t>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833 Château Duhart Milon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6 Flaschen, 2003,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300-420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  <w:lang w:val="fr-CH"/>
        </w:rPr>
        <w:t>834 Reserve de la Comtesse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vin de Ch. </w:t>
      </w:r>
      <w:r w:rsidRPr="00850D6A">
        <w:rPr>
          <w:rFonts w:ascii="Monaco" w:hAnsi="Monaco" w:cs="Monaco"/>
          <w:sz w:val="16"/>
          <w:szCs w:val="16"/>
        </w:rPr>
        <w:t>Pichon Lalande 9 Flaschen, 1985,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270-360 210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835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="00592A3C" w:rsidRPr="00850D6A">
        <w:rPr>
          <w:rFonts w:ascii="Monaco" w:hAnsi="Monaco" w:cs="Monaco"/>
          <w:sz w:val="16"/>
          <w:szCs w:val="16"/>
        </w:rPr>
        <w:t xml:space="preserve">Château </w:t>
      </w:r>
      <w:r w:rsidR="00592A3C" w:rsidRPr="00850D6A">
        <w:rPr>
          <w:rFonts w:ascii="Monaco" w:hAnsi="Monaco" w:cs="Monaco"/>
          <w:sz w:val="16"/>
          <w:szCs w:val="16"/>
        </w:rPr>
        <w:t xml:space="preserve">L'Arrosee, </w:t>
      </w:r>
      <w:r w:rsidRPr="00850D6A">
        <w:rPr>
          <w:rFonts w:ascii="Monaco" w:hAnsi="Monaco" w:cs="Monaco"/>
          <w:sz w:val="16"/>
          <w:szCs w:val="16"/>
          <w:lang w:val="en-US"/>
        </w:rPr>
        <w:t>1 Flasche, 1961, Niv. HS/TS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150-250 130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836 Château Rouget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Flasche, 1964,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50-100 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837 Bienvenues Bàtard Montrachet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Olivier Leflaive 6 Flaschen, 1997,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900-1200 660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838 Clos de Tart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Maison Mommesin 1 Flasche, 1978,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350-400 350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839 Richebourg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="00EE1F39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Domaine Hudelot Noellat 1 Flasche, 1964, Niv. 2.5 cm pro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700-900 500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841 Gevrey-Chambertin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Fonteny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>,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Dom</w:t>
      </w:r>
      <w:r w:rsidR="00592A3C" w:rsidRPr="00850D6A">
        <w:rPr>
          <w:rFonts w:ascii="Monaco" w:hAnsi="Monaco" w:cs="Monaco"/>
          <w:sz w:val="16"/>
          <w:szCs w:val="16"/>
          <w:lang w:val="en-US"/>
        </w:rPr>
        <w:t xml:space="preserve">aine </w:t>
      </w:r>
      <w:r w:rsidRPr="00850D6A">
        <w:rPr>
          <w:rFonts w:ascii="Monaco" w:hAnsi="Monaco" w:cs="Monaco"/>
          <w:sz w:val="16"/>
          <w:szCs w:val="16"/>
        </w:rPr>
        <w:t>Henri Rebourseau 1 Dutzend Flaschen, 1998, OC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360-540 160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843 Crôzes Hermitage les Meysonniers</w:t>
      </w:r>
      <w:r w:rsidR="00FA66EB" w:rsidRPr="00850D6A">
        <w:rPr>
          <w:rFonts w:ascii="Monaco" w:hAnsi="Monaco" w:cs="Monaco"/>
          <w:sz w:val="16"/>
          <w:szCs w:val="16"/>
        </w:rPr>
        <w:t>,</w:t>
      </w:r>
      <w:r w:rsidRPr="00850D6A">
        <w:rPr>
          <w:rFonts w:ascii="Monaco" w:hAnsi="Monaco" w:cs="Monaco"/>
          <w:sz w:val="16"/>
          <w:szCs w:val="16"/>
        </w:rPr>
        <w:t xml:space="preserve"> Chapoutier 11 Flaschen, 1995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220-330 -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50D6A">
        <w:rPr>
          <w:rFonts w:ascii="Monaco" w:hAnsi="Monaco" w:cs="Monaco"/>
          <w:sz w:val="16"/>
          <w:szCs w:val="16"/>
        </w:rPr>
        <w:t>844 Château Monbrison Margaux,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 Dutzend Flaschen, 1997,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fr-CH"/>
        </w:rPr>
        <w:t>240-360 170</w:t>
      </w:r>
      <w:r w:rsidR="00FA66EB" w:rsidRPr="00850D6A">
        <w:rPr>
          <w:rFonts w:ascii="Monaco" w:hAnsi="Monaco" w:cs="Monaco"/>
          <w:sz w:val="16"/>
          <w:szCs w:val="16"/>
          <w:lang w:val="fr-CH"/>
        </w:rPr>
        <w:t xml:space="preserve">  </w:t>
      </w:r>
    </w:p>
    <w:p w:rsidR="002571D5" w:rsidRPr="00850D6A" w:rsidRDefault="00FA66EB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fr-CH"/>
        </w:rPr>
        <w:t xml:space="preserve">845 Réserve de la Comtesse,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Château Pichon Lalande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fr-CH"/>
        </w:rPr>
        <w:t>1 Dutzend Flaschen, 1990, OHK pro Dz.</w:t>
      </w:r>
      <w:r w:rsidRPr="00850D6A">
        <w:rPr>
          <w:rFonts w:ascii="Monaco" w:hAnsi="Monaco" w:cs="Monaco"/>
          <w:sz w:val="16"/>
          <w:szCs w:val="16"/>
          <w:lang w:val="fr-CH"/>
        </w:rPr>
        <w:t xml:space="preserve"> </w:t>
      </w:r>
      <w:r w:rsidR="002571D5" w:rsidRPr="00850D6A">
        <w:rPr>
          <w:rFonts w:ascii="Monaco" w:hAnsi="Monaco" w:cs="Monaco"/>
          <w:sz w:val="16"/>
          <w:szCs w:val="16"/>
          <w:lang w:val="en-US"/>
        </w:rPr>
        <w:t>420-600 200</w:t>
      </w:r>
      <w:r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846 Château Faugères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1 Balthasar,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600-1000 550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50D6A">
        <w:rPr>
          <w:rFonts w:ascii="Monaco" w:hAnsi="Monaco" w:cs="Monaco"/>
          <w:sz w:val="16"/>
          <w:szCs w:val="16"/>
          <w:lang w:val="en-US"/>
        </w:rPr>
        <w:t>847 Château Faugères 1 Melchior 2007, OHK pro Lot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</w:t>
      </w:r>
      <w:r w:rsidRPr="00850D6A">
        <w:rPr>
          <w:rFonts w:ascii="Monaco" w:hAnsi="Monaco" w:cs="Monaco"/>
          <w:sz w:val="16"/>
          <w:szCs w:val="16"/>
          <w:lang w:val="en-US"/>
        </w:rPr>
        <w:t>800-1200 900</w:t>
      </w:r>
      <w:r w:rsidR="00FA66EB" w:rsidRPr="00850D6A">
        <w:rPr>
          <w:rFonts w:ascii="Monaco" w:hAnsi="Monaco" w:cs="Monaco"/>
          <w:sz w:val="16"/>
          <w:szCs w:val="16"/>
          <w:lang w:val="en-US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>848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="00592A3C" w:rsidRPr="00850D6A">
        <w:rPr>
          <w:rFonts w:ascii="Monaco" w:hAnsi="Monaco" w:cs="Monaco"/>
          <w:sz w:val="16"/>
          <w:szCs w:val="16"/>
          <w:lang w:val="en-US"/>
        </w:rPr>
        <w:t xml:space="preserve">Château </w:t>
      </w:r>
      <w:r w:rsidR="00592A3C" w:rsidRPr="00850D6A">
        <w:rPr>
          <w:rFonts w:ascii="Monaco" w:hAnsi="Monaco" w:cs="Monaco"/>
          <w:sz w:val="16"/>
          <w:szCs w:val="16"/>
          <w:lang w:val="en-US"/>
        </w:rPr>
        <w:t xml:space="preserve">Clos l'Eglise, </w:t>
      </w:r>
      <w:r w:rsidRPr="00850D6A">
        <w:rPr>
          <w:rFonts w:ascii="Monaco" w:hAnsi="Monaco" w:cs="Monaco"/>
          <w:sz w:val="16"/>
          <w:szCs w:val="16"/>
        </w:rPr>
        <w:t>1 Dutzend Flaschen, 1994,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300- 420 -</w:t>
      </w:r>
      <w:r w:rsidR="00FA66EB" w:rsidRPr="00850D6A">
        <w:rPr>
          <w:rFonts w:ascii="Monaco" w:hAnsi="Monaco" w:cs="Monaco"/>
          <w:sz w:val="16"/>
          <w:szCs w:val="16"/>
        </w:rPr>
        <w:t xml:space="preserve"> 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849 </w:t>
      </w:r>
      <w:r w:rsidR="00592A3C" w:rsidRPr="00850D6A">
        <w:rPr>
          <w:rFonts w:ascii="Monaco" w:hAnsi="Monaco" w:cs="Monaco"/>
          <w:sz w:val="16"/>
          <w:szCs w:val="16"/>
          <w:lang w:val="en-US"/>
        </w:rPr>
        <w:t xml:space="preserve">Château </w:t>
      </w:r>
      <w:r w:rsidR="00592A3C" w:rsidRPr="00850D6A">
        <w:rPr>
          <w:rFonts w:ascii="Monaco" w:hAnsi="Monaco" w:cs="Monaco"/>
          <w:sz w:val="16"/>
          <w:szCs w:val="16"/>
          <w:lang w:val="en-US"/>
        </w:rPr>
        <w:t xml:space="preserve">de Chambrun Le Bourg, </w:t>
      </w:r>
      <w:r w:rsidRPr="00850D6A">
        <w:rPr>
          <w:rFonts w:ascii="Monaco" w:hAnsi="Monaco" w:cs="Monaco"/>
          <w:sz w:val="16"/>
          <w:szCs w:val="16"/>
        </w:rPr>
        <w:t>6 Magnumflaschen, 2009,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480-720 340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850 </w:t>
      </w:r>
      <w:r w:rsidR="00592A3C" w:rsidRPr="00850D6A">
        <w:rPr>
          <w:rFonts w:ascii="Monaco" w:hAnsi="Monaco" w:cs="Monaco"/>
          <w:sz w:val="16"/>
          <w:szCs w:val="16"/>
        </w:rPr>
        <w:t xml:space="preserve">Syrah Cote Doree, </w:t>
      </w:r>
      <w:r w:rsidRPr="00850D6A">
        <w:rPr>
          <w:rFonts w:ascii="Monaco" w:hAnsi="Monaco" w:cs="Monaco"/>
          <w:sz w:val="16"/>
          <w:szCs w:val="16"/>
        </w:rPr>
        <w:t>6 Flaschen, 1999, OHK pro Lot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150-240 120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</w:p>
    <w:p w:rsidR="002571D5" w:rsidRPr="00850D6A" w:rsidRDefault="002571D5" w:rsidP="002571D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851 </w:t>
      </w:r>
      <w:r w:rsidR="00592A3C" w:rsidRPr="00850D6A">
        <w:rPr>
          <w:rFonts w:ascii="Monaco" w:hAnsi="Monaco" w:cs="Monaco"/>
          <w:sz w:val="16"/>
          <w:szCs w:val="16"/>
        </w:rPr>
        <w:t xml:space="preserve">Syrah Cote Doree, </w:t>
      </w:r>
      <w:r w:rsidRPr="00850D6A">
        <w:rPr>
          <w:rFonts w:ascii="Monaco" w:hAnsi="Monaco" w:cs="Monaco"/>
          <w:sz w:val="16"/>
          <w:szCs w:val="16"/>
        </w:rPr>
        <w:t>1 Dutzend Flaschen, 2000,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240-360 -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2571D5" w:rsidRPr="00850D6A" w:rsidRDefault="002571D5" w:rsidP="00927A4A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852 </w:t>
      </w:r>
      <w:r w:rsidR="00592A3C" w:rsidRPr="00850D6A">
        <w:rPr>
          <w:rFonts w:ascii="Monaco" w:hAnsi="Monaco" w:cs="Monaco"/>
          <w:sz w:val="16"/>
          <w:szCs w:val="16"/>
        </w:rPr>
        <w:t xml:space="preserve">Syrah Cote Doree, </w:t>
      </w:r>
      <w:r w:rsidRPr="00850D6A">
        <w:rPr>
          <w:rFonts w:ascii="Monaco" w:hAnsi="Monaco" w:cs="Monaco"/>
          <w:sz w:val="16"/>
          <w:szCs w:val="16"/>
        </w:rPr>
        <w:t>1 Dutzend Flaschen, 2000, OHK pro Dz.</w:t>
      </w:r>
      <w:r w:rsidR="00FA66EB" w:rsidRPr="00850D6A">
        <w:rPr>
          <w:rFonts w:ascii="Monaco" w:hAnsi="Monaco" w:cs="Monaco"/>
          <w:sz w:val="16"/>
          <w:szCs w:val="16"/>
        </w:rPr>
        <w:t xml:space="preserve"> </w:t>
      </w:r>
      <w:r w:rsidRPr="00850D6A">
        <w:rPr>
          <w:rFonts w:ascii="Monaco" w:hAnsi="Monaco" w:cs="Monaco"/>
          <w:sz w:val="16"/>
          <w:szCs w:val="16"/>
        </w:rPr>
        <w:t>240-360 -</w:t>
      </w:r>
      <w:r w:rsidR="00FA66EB" w:rsidRPr="00850D6A">
        <w:rPr>
          <w:rFonts w:ascii="Monaco" w:hAnsi="Monaco" w:cs="Monaco"/>
          <w:sz w:val="16"/>
          <w:szCs w:val="16"/>
        </w:rPr>
        <w:t xml:space="preserve">  </w:t>
      </w:r>
      <w:r w:rsidRPr="00850D6A">
        <w:rPr>
          <w:rFonts w:ascii="Monaco" w:hAnsi="Monaco" w:cs="Monaco"/>
          <w:sz w:val="16"/>
          <w:szCs w:val="16"/>
        </w:rPr>
        <w:t xml:space="preserve"> </w:t>
      </w:r>
    </w:p>
    <w:p w:rsidR="00592A3C" w:rsidRPr="00850D6A" w:rsidRDefault="00592A3C" w:rsidP="00592A3C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850D6A">
        <w:rPr>
          <w:rFonts w:ascii="Monaco" w:hAnsi="Monaco" w:cs="Monaco"/>
          <w:sz w:val="16"/>
          <w:szCs w:val="16"/>
        </w:rPr>
        <w:t xml:space="preserve">852 Syrah Cote </w:t>
      </w:r>
      <w:r w:rsidRPr="00850D6A">
        <w:rPr>
          <w:rFonts w:ascii="Monaco" w:hAnsi="Monaco" w:cs="Monaco"/>
          <w:sz w:val="16"/>
          <w:szCs w:val="16"/>
        </w:rPr>
        <w:t>Rousse</w:t>
      </w:r>
      <w:r w:rsidRPr="00850D6A">
        <w:rPr>
          <w:rFonts w:ascii="Monaco" w:hAnsi="Monaco" w:cs="Monaco"/>
          <w:sz w:val="16"/>
          <w:szCs w:val="16"/>
        </w:rPr>
        <w:t xml:space="preserve">, 1 Dutzend Flaschen, 2000, OHK pro Dz. 240-360 -   </w:t>
      </w:r>
    </w:p>
    <w:p w:rsidR="002571D5" w:rsidRPr="00850D6A" w:rsidRDefault="002571D5">
      <w:pPr>
        <w:rPr>
          <w:sz w:val="16"/>
          <w:szCs w:val="16"/>
          <w:lang w:val="fr-CH"/>
        </w:rPr>
      </w:pPr>
    </w:p>
    <w:sectPr w:rsidR="002571D5" w:rsidRPr="00850D6A" w:rsidSect="002571D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useo Sans 100">
    <w:altName w:val="Museo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D5"/>
    <w:rsid w:val="00042A41"/>
    <w:rsid w:val="00164396"/>
    <w:rsid w:val="00184444"/>
    <w:rsid w:val="00204C4B"/>
    <w:rsid w:val="002571D5"/>
    <w:rsid w:val="00422B23"/>
    <w:rsid w:val="004441F0"/>
    <w:rsid w:val="0049798F"/>
    <w:rsid w:val="00592A3C"/>
    <w:rsid w:val="005C2E8C"/>
    <w:rsid w:val="0062516C"/>
    <w:rsid w:val="006D7FAB"/>
    <w:rsid w:val="0070368F"/>
    <w:rsid w:val="007E7B4A"/>
    <w:rsid w:val="00850D6A"/>
    <w:rsid w:val="008D47FB"/>
    <w:rsid w:val="00901601"/>
    <w:rsid w:val="0090618A"/>
    <w:rsid w:val="0092378C"/>
    <w:rsid w:val="00927A4A"/>
    <w:rsid w:val="009C7518"/>
    <w:rsid w:val="00B05F1A"/>
    <w:rsid w:val="00B143A9"/>
    <w:rsid w:val="00C77D3B"/>
    <w:rsid w:val="00D022B4"/>
    <w:rsid w:val="00E71A45"/>
    <w:rsid w:val="00EE1F39"/>
    <w:rsid w:val="00F9439A"/>
    <w:rsid w:val="00FA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E021E"/>
  <w14:defaultImageDpi w14:val="32767"/>
  <w15:chartTrackingRefBased/>
  <w15:docId w15:val="{43A99C1A-F5C4-3645-9A56-A8C4BB60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92A3C"/>
    <w:pPr>
      <w:autoSpaceDE w:val="0"/>
      <w:autoSpaceDN w:val="0"/>
      <w:adjustRightInd w:val="0"/>
    </w:pPr>
    <w:rPr>
      <w:rFonts w:ascii="Museo Sans 100" w:hAnsi="Museo Sans 100" w:cs="Museo Sans 100"/>
      <w:color w:val="00000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C846C-829D-4FBC-9482-6A0422B0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9C63E208.dotm</Template>
  <TotalTime>0</TotalTime>
  <Pages>12</Pages>
  <Words>8907</Words>
  <Characters>56120</Characters>
  <Application>Microsoft Office Word</Application>
  <DocSecurity>0</DocSecurity>
  <Lines>467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persi</dc:creator>
  <cp:keywords/>
  <dc:description/>
  <cp:lastModifiedBy>Persi Marco [Bison Schweiz AG]</cp:lastModifiedBy>
  <cp:revision>8</cp:revision>
  <dcterms:created xsi:type="dcterms:W3CDTF">2018-08-03T06:19:00Z</dcterms:created>
  <dcterms:modified xsi:type="dcterms:W3CDTF">2018-08-03T13:58:00Z</dcterms:modified>
</cp:coreProperties>
</file>